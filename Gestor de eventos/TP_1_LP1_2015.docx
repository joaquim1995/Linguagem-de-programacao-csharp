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94079707"/>
        <w:docPartObj>
          <w:docPartGallery w:val="Cover Pages"/>
          <w:docPartUnique/>
        </w:docPartObj>
      </w:sdtPr>
      <w:sdtEndPr/>
      <w:sdtContent>
        <w:p w:rsidR="00A65030" w:rsidRDefault="00A65030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19F94F09" wp14:editId="0C59B9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1FA2A4F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E061E79" wp14:editId="2BCBE6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5030" w:rsidRDefault="00A65030">
                                <w:pPr>
                                  <w:pStyle w:val="SemEspaament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pt-PT"/>
                                  </w:rPr>
                                  <w:t>Curso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65030" w:rsidRDefault="00A65030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LESI-PL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E061E7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A65030" w:rsidRDefault="00A65030">
                          <w:pPr>
                            <w:pStyle w:val="SemEspaament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pt-PT"/>
                            </w:rPr>
                            <w:t>Curso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65030" w:rsidRDefault="00A65030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LESI-PL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65030" w:rsidRDefault="00F250C1">
          <w:pPr>
            <w:spacing w:after="200" w:line="276" w:lineRule="auto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948A14" wp14:editId="26820659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5686426</wp:posOffset>
                    </wp:positionV>
                    <wp:extent cx="7315200" cy="1371600"/>
                    <wp:effectExtent l="0" t="0" r="0" b="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71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65030" w:rsidRDefault="006463E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65030" w:rsidRPr="00F250C1">
                                      <w:rPr>
                                        <w:caps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Relatório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030" w:rsidRDefault="00AD482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Linguagem de Programação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948A14" id="Caixa de Texto 154" o:spid="_x0000_s1027" type="#_x0000_t202" style="position:absolute;margin-left:17.25pt;margin-top:447.75pt;width:8in;height:10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" filled="f" stroked="f" strokeweight=".5pt">
                    <v:textbox inset="126pt,0,54pt,0">
                      <w:txbxContent>
                        <w:p w:rsidR="00A65030" w:rsidRDefault="006463E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65030" w:rsidRPr="00F250C1">
                                <w:rPr>
                                  <w:caps/>
                                  <w:color w:val="5B9BD5" w:themeColor="accent1"/>
                                  <w:sz w:val="36"/>
                                  <w:szCs w:val="36"/>
                                </w:rPr>
                                <w:t>Relatório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65030" w:rsidRDefault="00AD482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Linguagem de Programação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72576" behindDoc="0" locked="0" layoutInCell="1" allowOverlap="1" wp14:anchorId="2D1A5531" wp14:editId="6642F9F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2467610</wp:posOffset>
                    </wp:positionV>
                    <wp:extent cx="4991100" cy="1404620"/>
                    <wp:effectExtent l="0" t="0" r="19050" b="2032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911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50C1" w:rsidRPr="00F250C1" w:rsidRDefault="00F250C1" w:rsidP="00F250C1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F250C1">
                                  <w:rPr>
                                    <w:sz w:val="52"/>
                                    <w:szCs w:val="52"/>
                                  </w:rPr>
                                  <w:t>Escola Superior Tecnologia</w:t>
                                </w:r>
                              </w:p>
                              <w:p w:rsidR="00F250C1" w:rsidRPr="00F250C1" w:rsidRDefault="00F250C1" w:rsidP="00F250C1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50C1">
                                  <w:rPr>
                                    <w:sz w:val="40"/>
                                    <w:szCs w:val="40"/>
                                  </w:rPr>
                                  <w:t>Engenharia de Sistemas Informáticos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D1A5531" id="Caixa de Texto 2" o:spid="_x0000_s1028" type="#_x0000_t202" style="position:absolute;margin-left:0;margin-top:194.3pt;width:393pt;height:110.6pt;z-index:251672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" strokecolor="white [3212]">
                    <v:textbox style="mso-fit-shape-to-text:t">
                      <w:txbxContent>
                        <w:p w:rsidR="00F250C1" w:rsidRPr="00F250C1" w:rsidRDefault="00F250C1" w:rsidP="00F250C1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F250C1">
                            <w:rPr>
                              <w:sz w:val="52"/>
                              <w:szCs w:val="52"/>
                            </w:rPr>
                            <w:t>Escola Superior Tecnologia</w:t>
                          </w:r>
                        </w:p>
                        <w:p w:rsidR="00F250C1" w:rsidRPr="00F250C1" w:rsidRDefault="00F250C1" w:rsidP="00F250C1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F250C1">
                            <w:rPr>
                              <w:sz w:val="40"/>
                              <w:szCs w:val="40"/>
                            </w:rPr>
                            <w:t>Engenharia de Sistemas Informáticos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354AE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79C197" wp14:editId="7F04A1C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8165465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65030" w:rsidRPr="00D70C9A" w:rsidRDefault="00D70C9A" w:rsidP="00D70C9A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 w:rsidRPr="00D70C9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Joaquim</w:t>
                                    </w:r>
                                    <w:r w:rsidR="00E305A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E305A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Cardoso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10201</w:t>
                                    </w:r>
                                  </w:p>
                                </w:sdtContent>
                              </w:sdt>
                              <w:p w:rsidR="00A65030" w:rsidRPr="00B354AE" w:rsidRDefault="00A65030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</w:p>
                              <w:p w:rsidR="00B354AE" w:rsidRPr="00B354AE" w:rsidRDefault="00B354AE" w:rsidP="00D70C9A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B354A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Mário </w:t>
                                </w:r>
                                <w:r w:rsidR="00D70C9A" w:rsidRPr="00B354AE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Araújo</w:t>
                                </w:r>
                                <w:r w:rsidR="00D70C9A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 11289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6979C197" id="Caixa de Texto 152" o:spid="_x0000_s1029" type="#_x0000_t202" style="position:absolute;margin-left:0;margin-top:642.95pt;width:8in;height:1in;z-index:251661312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veiA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65030" w:rsidRPr="00D70C9A" w:rsidRDefault="00D70C9A" w:rsidP="00D70C9A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 w:rsidRPr="00D70C9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Joaquim</w:t>
                              </w:r>
                              <w:r w:rsidR="00E305A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E305A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Cardoso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10201</w:t>
                              </w:r>
                            </w:p>
                          </w:sdtContent>
                        </w:sdt>
                        <w:p w:rsidR="00A65030" w:rsidRPr="00B354AE" w:rsidRDefault="00A65030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t-PT"/>
                            </w:rPr>
                          </w:pPr>
                        </w:p>
                        <w:p w:rsidR="00B354AE" w:rsidRPr="00B354AE" w:rsidRDefault="00B354AE" w:rsidP="00D70C9A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B354AE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Mário </w:t>
                          </w:r>
                          <w:r w:rsidR="00D70C9A" w:rsidRPr="00B354AE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Araújo</w:t>
                          </w:r>
                          <w:r w:rsidR="00D70C9A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 11289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354AE">
            <w:rPr>
              <w:noProof/>
              <w:lang w:eastAsia="pt-PT"/>
            </w:rPr>
            <w:drawing>
              <wp:anchor distT="0" distB="0" distL="114300" distR="114300" simplePos="0" relativeHeight="251665408" behindDoc="1" locked="0" layoutInCell="1" allowOverlap="1" wp14:anchorId="651B705E" wp14:editId="68B2B6FD">
                <wp:simplePos x="0" y="0"/>
                <wp:positionH relativeFrom="margin">
                  <wp:posOffset>1047750</wp:posOffset>
                </wp:positionH>
                <wp:positionV relativeFrom="paragraph">
                  <wp:posOffset>362585</wp:posOffset>
                </wp:positionV>
                <wp:extent cx="2971800" cy="1322070"/>
                <wp:effectExtent l="0" t="0" r="0" b="0"/>
                <wp:wrapTight wrapText="bothSides">
                  <wp:wrapPolygon edited="0">
                    <wp:start x="0" y="0"/>
                    <wp:lineTo x="0" y="21164"/>
                    <wp:lineTo x="21462" y="21164"/>
                    <wp:lineTo x="21462" y="0"/>
                    <wp:lineTo x="0" y="0"/>
                  </wp:wrapPolygon>
                </wp:wrapTight>
                <wp:docPr id="6" name="Imagem 6" descr="http://3.bp.blogspot.com/_qF0eGbu2vPs/TJoK9e__TeI/AAAAAAAAAG0/OpD9dbO-AvU/s1600/topo_ipcaqq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3.bp.blogspot.com/_qF0eGbu2vPs/TJoK9e__TeI/AAAAAAAAAG0/OpD9dbO-AvU/s1600/topo_ipcaqqq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clrChange>
                            <a:clrFrom>
                              <a:srgbClr val="B6CB3E"/>
                            </a:clrFrom>
                            <a:clrTo>
                              <a:srgbClr val="B6CB3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1800" cy="132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6503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57726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54AE" w:rsidRDefault="00B354AE">
          <w:pPr>
            <w:pStyle w:val="Cabealhodondice"/>
          </w:pPr>
          <w:r>
            <w:t>Conteúdo</w:t>
          </w:r>
        </w:p>
        <w:p w:rsidR="003E4923" w:rsidRDefault="00B354AE">
          <w:pPr>
            <w:pStyle w:val="ndice1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25798" w:history="1">
            <w:r w:rsidR="003E4923" w:rsidRPr="00096F56">
              <w:rPr>
                <w:rStyle w:val="Hiperligao"/>
                <w:noProof/>
              </w:rPr>
              <w:t>Introdução</w:t>
            </w:r>
            <w:r w:rsidR="003E4923">
              <w:rPr>
                <w:noProof/>
                <w:webHidden/>
              </w:rPr>
              <w:tab/>
            </w:r>
            <w:r w:rsidR="003E4923">
              <w:rPr>
                <w:noProof/>
                <w:webHidden/>
              </w:rPr>
              <w:fldChar w:fldCharType="begin"/>
            </w:r>
            <w:r w:rsidR="003E4923">
              <w:rPr>
                <w:noProof/>
                <w:webHidden/>
              </w:rPr>
              <w:instrText xml:space="preserve"> PAGEREF _Toc439625798 \h </w:instrText>
            </w:r>
            <w:r w:rsidR="003E4923">
              <w:rPr>
                <w:noProof/>
                <w:webHidden/>
              </w:rPr>
            </w:r>
            <w:r w:rsidR="003E4923"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2</w:t>
            </w:r>
            <w:r w:rsidR="003E4923"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1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799" w:history="1">
            <w:r w:rsidRPr="00096F56">
              <w:rPr>
                <w:rStyle w:val="Hiperligao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1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0" w:history="1">
            <w:r w:rsidRPr="00096F56">
              <w:rPr>
                <w:rStyle w:val="Hiperligao"/>
                <w:noProof/>
              </w:rPr>
              <w:t>Classes/Métodos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2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1" w:history="1">
            <w:r w:rsidRPr="00096F56">
              <w:rPr>
                <w:rStyle w:val="Hiperligao"/>
                <w:noProof/>
              </w:rPr>
              <w:t>Organizador de Conferências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2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2" w:history="1">
            <w:r w:rsidRPr="00096F56">
              <w:rPr>
                <w:rStyle w:val="Hiperligao"/>
                <w:noProof/>
              </w:rPr>
              <w:t>Conferência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2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3" w:history="1">
            <w:r w:rsidRPr="00096F56">
              <w:rPr>
                <w:rStyle w:val="Hiperligao"/>
                <w:noProof/>
              </w:rPr>
              <w:t>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2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4" w:history="1">
            <w:r w:rsidRPr="00096F56">
              <w:rPr>
                <w:rStyle w:val="Hiperligao"/>
                <w:noProof/>
              </w:rPr>
              <w:t>Artigo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2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5" w:history="1">
            <w:r w:rsidRPr="00096F56">
              <w:rPr>
                <w:rStyle w:val="Hiperligao"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2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6" w:history="1">
            <w:r w:rsidRPr="00096F56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1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7" w:history="1">
            <w:r w:rsidRPr="00096F5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923" w:rsidRDefault="003E4923">
          <w:pPr>
            <w:pStyle w:val="ndice1"/>
            <w:tabs>
              <w:tab w:val="right" w:leader="dot" w:pos="9017"/>
            </w:tabs>
            <w:rPr>
              <w:noProof/>
              <w:sz w:val="22"/>
              <w:szCs w:val="22"/>
              <w:lang w:eastAsia="pt-PT"/>
            </w:rPr>
          </w:pPr>
          <w:hyperlink w:anchor="_Toc439625808" w:history="1">
            <w:r w:rsidRPr="00096F56">
              <w:rPr>
                <w:rStyle w:val="Hiperligao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3D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54AE" w:rsidRDefault="00B354AE" w:rsidP="007933A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C42DA" w:rsidRDefault="00EC42DA" w:rsidP="00EC42DA">
      <w:pPr>
        <w:spacing w:line="360" w:lineRule="auto"/>
        <w:rPr>
          <w:b/>
          <w:sz w:val="32"/>
        </w:rPr>
      </w:pPr>
    </w:p>
    <w:p w:rsidR="00EC42DA" w:rsidRDefault="00EC42DA" w:rsidP="00EC42DA">
      <w:pPr>
        <w:spacing w:line="360" w:lineRule="auto"/>
        <w:rPr>
          <w:b/>
          <w:sz w:val="32"/>
        </w:rPr>
      </w:pPr>
    </w:p>
    <w:p w:rsidR="00EC42DA" w:rsidRDefault="00EC42DA" w:rsidP="00EC42DA">
      <w:pPr>
        <w:spacing w:line="360" w:lineRule="auto"/>
        <w:rPr>
          <w:b/>
          <w:sz w:val="32"/>
        </w:rPr>
      </w:pPr>
    </w:p>
    <w:p w:rsidR="00EC42DA" w:rsidRPr="00B354AE" w:rsidRDefault="00B354AE" w:rsidP="00B354AE">
      <w:pPr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EC42DA" w:rsidRPr="001134FA" w:rsidRDefault="00EC42DA" w:rsidP="00EC42DA">
      <w:pPr>
        <w:pStyle w:val="Ttulo"/>
      </w:pPr>
      <w:bookmarkStart w:id="0" w:name="_Toc439625798"/>
      <w:r w:rsidRPr="001134FA">
        <w:lastRenderedPageBreak/>
        <w:t>Introdução</w:t>
      </w:r>
      <w:bookmarkEnd w:id="0"/>
    </w:p>
    <w:p w:rsidR="00675330" w:rsidRDefault="00675330" w:rsidP="00EC42DA">
      <w:pPr>
        <w:spacing w:line="360" w:lineRule="auto"/>
        <w:ind w:firstLine="567"/>
        <w:jc w:val="both"/>
        <w:rPr>
          <w:sz w:val="24"/>
        </w:rPr>
      </w:pPr>
    </w:p>
    <w:p w:rsidR="00B354AE" w:rsidRDefault="00B354AE" w:rsidP="00EC42DA">
      <w:pPr>
        <w:spacing w:line="360" w:lineRule="auto"/>
        <w:ind w:firstLine="567"/>
        <w:jc w:val="both"/>
        <w:rPr>
          <w:sz w:val="24"/>
        </w:rPr>
      </w:pPr>
      <w:r>
        <w:rPr>
          <w:sz w:val="24"/>
        </w:rPr>
        <w:t>No âmbito da disciplina de Linguagem de Programação I, foi proposto a realização de um trabalho prático</w:t>
      </w:r>
      <w:r w:rsidR="00FE355F">
        <w:rPr>
          <w:sz w:val="24"/>
        </w:rPr>
        <w:t>. O tema proposto foi desenvolver uma plataforma de suporte á organização de uma conferência. Tem como objetivo consolidar conhecimentos adquiridos em sala de aula, assim como consolidar conceitos associados ao c#.</w:t>
      </w:r>
    </w:p>
    <w:p w:rsidR="00EC42DA" w:rsidRPr="001134FA" w:rsidRDefault="00EC42DA" w:rsidP="00EC42DA">
      <w:pPr>
        <w:spacing w:line="360" w:lineRule="auto"/>
        <w:ind w:firstLine="567"/>
        <w:jc w:val="both"/>
        <w:rPr>
          <w:sz w:val="24"/>
        </w:rPr>
      </w:pPr>
      <w:r w:rsidRPr="001134FA">
        <w:rPr>
          <w:sz w:val="24"/>
        </w:rPr>
        <w:t>A linguagem de programação C</w:t>
      </w:r>
      <w:r>
        <w:rPr>
          <w:sz w:val="24"/>
        </w:rPr>
        <w:t>#</w:t>
      </w:r>
      <w:r w:rsidRPr="001134FA">
        <w:rPr>
          <w:sz w:val="24"/>
        </w:rPr>
        <w:t xml:space="preserve"> é descrita como sendo constituída através de uma sequência lógica de passos que devem ser executados para resolver o problema que lhe é proposto. Este programa é estruturado usando funções e posteriormente o código texto é traduzido, ou seja, é compilado para a linguagem máquina criando assim um ficheiro executável. </w:t>
      </w:r>
    </w:p>
    <w:p w:rsidR="00EC42DA" w:rsidRDefault="00EC42DA" w:rsidP="00EC42DA">
      <w:pPr>
        <w:spacing w:line="360" w:lineRule="auto"/>
        <w:rPr>
          <w:sz w:val="24"/>
        </w:rPr>
      </w:pPr>
    </w:p>
    <w:p w:rsidR="00EC42DA" w:rsidRDefault="00B354AE" w:rsidP="00B354AE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EC42DA" w:rsidRPr="001D18C2" w:rsidRDefault="00675330" w:rsidP="00EC42DA">
      <w:pPr>
        <w:pStyle w:val="Ttulo"/>
      </w:pPr>
      <w:bookmarkStart w:id="1" w:name="_Toc439625799"/>
      <w:r>
        <w:lastRenderedPageBreak/>
        <w:t>Estrutura</w:t>
      </w:r>
      <w:r w:rsidR="00EC42DA" w:rsidRPr="001D18C2">
        <w:t xml:space="preserve"> de Dados</w:t>
      </w:r>
      <w:bookmarkEnd w:id="1"/>
    </w:p>
    <w:p w:rsidR="00EC42DA" w:rsidRDefault="00EC42DA" w:rsidP="00EC42DA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Uma estrutura de dados é um conjunto de tipos de dados, composta por tipos não estruturados básicos, tipos estruturas ou uma mistura de ambos, e um conjunto de operações definidas sobre esses mesmos tipos de dados. De uma forma mais simples, podemos dizer que uma estrutura de dados é composta por 3 partes: </w:t>
      </w:r>
    </w:p>
    <w:p w:rsidR="00EC42DA" w:rsidRDefault="00EC42DA" w:rsidP="00EC42D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Um conjunto de operações;</w:t>
      </w:r>
    </w:p>
    <w:p w:rsidR="00EC42DA" w:rsidRDefault="00EC42DA" w:rsidP="00EC42D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Uma estrutura de armazenamento que especifica o tipo de dados e variáveis a utilizar;</w:t>
      </w:r>
    </w:p>
    <w:p w:rsidR="00EC42DA" w:rsidRDefault="00EC42DA" w:rsidP="00EC42DA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Um conjunto de algoritmos para cada operação.</w:t>
      </w:r>
    </w:p>
    <w:p w:rsidR="00EC42DA" w:rsidRPr="00790FEE" w:rsidRDefault="00EC42DA" w:rsidP="00EC42DA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Para que o resultado final seja alcançado, cada algoritmo procura e modifica a estrutura.</w:t>
      </w:r>
      <w:r w:rsidRPr="00790FEE">
        <w:rPr>
          <w:rFonts w:cs="TrebuchetMS"/>
          <w:sz w:val="24"/>
          <w:szCs w:val="24"/>
        </w:rPr>
        <w:t xml:space="preserve"> </w:t>
      </w:r>
    </w:p>
    <w:p w:rsidR="00EC42DA" w:rsidRPr="00B979BA" w:rsidRDefault="00B979BA" w:rsidP="00B979BA">
      <w:pPr>
        <w:spacing w:after="200" w:line="276" w:lineRule="auto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br w:type="page"/>
      </w:r>
    </w:p>
    <w:p w:rsidR="00EC42DA" w:rsidRPr="00F1579E" w:rsidRDefault="007951A2" w:rsidP="00EC42DA">
      <w:pPr>
        <w:pStyle w:val="Ttulo"/>
        <w:rPr>
          <w:lang w:val="en-US"/>
        </w:rPr>
      </w:pPr>
      <w:bookmarkStart w:id="2" w:name="_Toc439625800"/>
      <w:r>
        <w:lastRenderedPageBreak/>
        <w:t>Classes/M</w:t>
      </w:r>
      <w:r w:rsidR="002F64DB">
        <w:t>étodos</w:t>
      </w:r>
      <w:bookmarkEnd w:id="2"/>
    </w:p>
    <w:p w:rsidR="00EC42DA" w:rsidRPr="00EB723A" w:rsidRDefault="00E1760C" w:rsidP="00EB723A">
      <w:pPr>
        <w:pStyle w:val="Subttulo"/>
      </w:pPr>
      <w:bookmarkStart w:id="3" w:name="_Toc439625801"/>
      <w:r>
        <w:t>Organizador de Conferê</w:t>
      </w:r>
      <w:r w:rsidR="002F64DB" w:rsidRPr="00EB723A">
        <w:t>ncias</w:t>
      </w:r>
      <w:bookmarkEnd w:id="3"/>
      <w:r w:rsidR="00B32C61">
        <w:t xml:space="preserve"> </w:t>
      </w:r>
    </w:p>
    <w:p w:rsidR="00C45807" w:rsidRPr="00C45807" w:rsidRDefault="00C45807" w:rsidP="00C45807"/>
    <w:p w:rsidR="002F64DB" w:rsidRPr="002F64DB" w:rsidRDefault="002F64DB" w:rsidP="002F64DB"/>
    <w:p w:rsidR="00BA75B9" w:rsidRDefault="00C45807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Ver todas </w:t>
      </w:r>
      <w:r w:rsidR="00037A35">
        <w:rPr>
          <w:rFonts w:cs="TrebuchetMS"/>
          <w:sz w:val="24"/>
          <w:szCs w:val="24"/>
        </w:rPr>
        <w:t>as c</w:t>
      </w:r>
      <w:r>
        <w:rPr>
          <w:rFonts w:cs="TrebuchetMS"/>
          <w:sz w:val="24"/>
          <w:szCs w:val="24"/>
        </w:rPr>
        <w:t>onferências</w:t>
      </w:r>
    </w:p>
    <w:p w:rsidR="00C45807" w:rsidRDefault="007702EE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Escreve</w:t>
      </w:r>
      <w:r w:rsidR="00037A35">
        <w:rPr>
          <w:rFonts w:cs="TrebuchetMS"/>
          <w:sz w:val="24"/>
          <w:szCs w:val="24"/>
        </w:rPr>
        <w:t xml:space="preserve"> o</w:t>
      </w:r>
      <w:r w:rsidR="00E1760C">
        <w:rPr>
          <w:rFonts w:cs="TrebuchetMS"/>
          <w:sz w:val="24"/>
          <w:szCs w:val="24"/>
        </w:rPr>
        <w:t xml:space="preserve"> nome de um</w:t>
      </w:r>
      <w:r w:rsidR="001C11F2">
        <w:rPr>
          <w:rFonts w:cs="TrebuchetMS"/>
          <w:sz w:val="24"/>
          <w:szCs w:val="24"/>
        </w:rPr>
        <w:t xml:space="preserve"> o</w:t>
      </w:r>
      <w:r>
        <w:rPr>
          <w:rFonts w:cs="TrebuchetMS"/>
          <w:sz w:val="24"/>
          <w:szCs w:val="24"/>
        </w:rPr>
        <w:t>rganizador</w:t>
      </w:r>
      <w:r w:rsidR="00E1760C">
        <w:rPr>
          <w:rFonts w:cs="TrebuchetMS"/>
          <w:sz w:val="24"/>
          <w:szCs w:val="24"/>
        </w:rPr>
        <w:t xml:space="preserve"> de </w:t>
      </w:r>
      <w:r w:rsidR="001C11F2">
        <w:rPr>
          <w:rFonts w:cs="TrebuchetMS"/>
          <w:sz w:val="24"/>
          <w:szCs w:val="24"/>
        </w:rPr>
        <w:t>c</w:t>
      </w:r>
      <w:r w:rsidR="00E1760C">
        <w:rPr>
          <w:rFonts w:cs="TrebuchetMS"/>
          <w:sz w:val="24"/>
          <w:szCs w:val="24"/>
        </w:rPr>
        <w:t>onferência</w:t>
      </w:r>
    </w:p>
    <w:p w:rsidR="00E1760C" w:rsidRDefault="001C11F2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Escreve o </w:t>
      </w:r>
      <w:r w:rsidR="00DC7575">
        <w:rPr>
          <w:rFonts w:cs="TrebuchetMS"/>
          <w:sz w:val="24"/>
          <w:szCs w:val="24"/>
        </w:rPr>
        <w:t xml:space="preserve">próprio </w:t>
      </w:r>
      <w:r>
        <w:rPr>
          <w:rFonts w:cs="TrebuchetMS"/>
          <w:sz w:val="24"/>
          <w:szCs w:val="24"/>
        </w:rPr>
        <w:t>nome do o</w:t>
      </w:r>
      <w:r w:rsidR="00E1760C">
        <w:rPr>
          <w:rFonts w:cs="TrebuchetMS"/>
          <w:sz w:val="24"/>
          <w:szCs w:val="24"/>
        </w:rPr>
        <w:t xml:space="preserve">rganizador de </w:t>
      </w:r>
      <w:r>
        <w:rPr>
          <w:rFonts w:cs="TrebuchetMS"/>
          <w:sz w:val="24"/>
          <w:szCs w:val="24"/>
        </w:rPr>
        <w:t>c</w:t>
      </w:r>
      <w:r w:rsidR="00E1760C">
        <w:rPr>
          <w:rFonts w:cs="TrebuchetMS"/>
          <w:sz w:val="24"/>
          <w:szCs w:val="24"/>
        </w:rPr>
        <w:t>onferências</w:t>
      </w:r>
    </w:p>
    <w:p w:rsidR="007702EE" w:rsidRDefault="007702EE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Insere</w:t>
      </w:r>
      <w:r w:rsidR="001C11F2">
        <w:rPr>
          <w:rFonts w:cs="TrebuchetMS"/>
          <w:sz w:val="24"/>
          <w:szCs w:val="24"/>
        </w:rPr>
        <w:t xml:space="preserve"> uma c</w:t>
      </w:r>
      <w:r>
        <w:rPr>
          <w:rFonts w:cs="TrebuchetMS"/>
          <w:sz w:val="24"/>
          <w:szCs w:val="24"/>
        </w:rPr>
        <w:t>onferência</w:t>
      </w:r>
    </w:p>
    <w:p w:rsidR="002F64DB" w:rsidRDefault="00E1760C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Verifica se e</w:t>
      </w:r>
      <w:r w:rsidR="00B92295">
        <w:rPr>
          <w:rFonts w:cs="TrebuchetMS"/>
          <w:sz w:val="24"/>
          <w:szCs w:val="24"/>
        </w:rPr>
        <w:t xml:space="preserve">xiste </w:t>
      </w:r>
      <w:r>
        <w:rPr>
          <w:rFonts w:cs="TrebuchetMS"/>
          <w:sz w:val="24"/>
          <w:szCs w:val="24"/>
        </w:rPr>
        <w:t>uma conferê</w:t>
      </w:r>
      <w:r w:rsidR="00B92295">
        <w:rPr>
          <w:rFonts w:cs="TrebuchetMS"/>
          <w:sz w:val="24"/>
          <w:szCs w:val="24"/>
        </w:rPr>
        <w:t xml:space="preserve">ncia </w:t>
      </w:r>
      <w:r>
        <w:rPr>
          <w:rFonts w:cs="TrebuchetMS"/>
          <w:sz w:val="24"/>
          <w:szCs w:val="24"/>
        </w:rPr>
        <w:t>num determinado dia</w:t>
      </w:r>
    </w:p>
    <w:p w:rsidR="007702EE" w:rsidRDefault="00E1760C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Verifica se existe </w:t>
      </w:r>
      <w:r>
        <w:rPr>
          <w:rFonts w:cs="TrebuchetMS"/>
          <w:sz w:val="24"/>
          <w:szCs w:val="24"/>
        </w:rPr>
        <w:t xml:space="preserve">uma </w:t>
      </w:r>
      <w:r w:rsidR="007702EE">
        <w:rPr>
          <w:rFonts w:cs="TrebuchetMS"/>
          <w:sz w:val="24"/>
          <w:szCs w:val="24"/>
        </w:rPr>
        <w:t xml:space="preserve">determinada </w:t>
      </w:r>
      <w:r>
        <w:rPr>
          <w:rFonts w:cs="TrebuchetMS"/>
          <w:sz w:val="24"/>
          <w:szCs w:val="24"/>
        </w:rPr>
        <w:t>c</w:t>
      </w:r>
      <w:r w:rsidR="007702EE">
        <w:rPr>
          <w:rFonts w:cs="TrebuchetMS"/>
          <w:sz w:val="24"/>
          <w:szCs w:val="24"/>
        </w:rPr>
        <w:t>onferência</w:t>
      </w:r>
    </w:p>
    <w:p w:rsidR="00B92295" w:rsidRDefault="00B92295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Apaga </w:t>
      </w:r>
      <w:r w:rsidR="001C11F2">
        <w:rPr>
          <w:rFonts w:cs="TrebuchetMS"/>
          <w:sz w:val="24"/>
          <w:szCs w:val="24"/>
        </w:rPr>
        <w:t>uma conferê</w:t>
      </w:r>
      <w:r>
        <w:rPr>
          <w:rFonts w:cs="TrebuchetMS"/>
          <w:sz w:val="24"/>
          <w:szCs w:val="24"/>
        </w:rPr>
        <w:t>ncia</w:t>
      </w:r>
    </w:p>
    <w:p w:rsidR="00B92295" w:rsidRDefault="00B92295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Procura</w:t>
      </w:r>
      <w:r w:rsidR="001C11F2">
        <w:rPr>
          <w:rFonts w:cs="TrebuchetMS"/>
          <w:sz w:val="24"/>
          <w:szCs w:val="24"/>
        </w:rPr>
        <w:t xml:space="preserve"> uma</w:t>
      </w:r>
      <w:r>
        <w:rPr>
          <w:rFonts w:cs="TrebuchetMS"/>
          <w:sz w:val="24"/>
          <w:szCs w:val="24"/>
        </w:rPr>
        <w:t xml:space="preserve"> </w:t>
      </w:r>
      <w:r w:rsidR="001C11F2">
        <w:rPr>
          <w:rFonts w:cs="TrebuchetMS"/>
          <w:sz w:val="24"/>
          <w:szCs w:val="24"/>
        </w:rPr>
        <w:t>conferê</w:t>
      </w:r>
      <w:r>
        <w:rPr>
          <w:rFonts w:cs="TrebuchetMS"/>
          <w:sz w:val="24"/>
          <w:szCs w:val="24"/>
        </w:rPr>
        <w:t>ncia</w:t>
      </w:r>
    </w:p>
    <w:p w:rsidR="007702EE" w:rsidRDefault="007702EE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Procura</w:t>
      </w:r>
      <w:r w:rsidR="001C11F2">
        <w:rPr>
          <w:rFonts w:cs="TrebuchetMS"/>
          <w:sz w:val="24"/>
          <w:szCs w:val="24"/>
        </w:rPr>
        <w:t xml:space="preserve"> uma</w:t>
      </w:r>
      <w:r>
        <w:rPr>
          <w:rFonts w:cs="TrebuchetMS"/>
          <w:sz w:val="24"/>
          <w:szCs w:val="24"/>
        </w:rPr>
        <w:t xml:space="preserve"> </w:t>
      </w:r>
      <w:r w:rsidR="001C11F2">
        <w:rPr>
          <w:rFonts w:cs="TrebuchetMS"/>
          <w:sz w:val="24"/>
          <w:szCs w:val="24"/>
        </w:rPr>
        <w:t>c</w:t>
      </w:r>
      <w:r>
        <w:rPr>
          <w:rFonts w:cs="TrebuchetMS"/>
          <w:sz w:val="24"/>
          <w:szCs w:val="24"/>
        </w:rPr>
        <w:t>onferência pelo nome</w:t>
      </w:r>
    </w:p>
    <w:p w:rsidR="007702EE" w:rsidRDefault="007702EE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Ordena </w:t>
      </w:r>
      <w:r w:rsidR="00844783">
        <w:rPr>
          <w:rFonts w:cs="TrebuchetMS"/>
          <w:sz w:val="24"/>
          <w:szCs w:val="24"/>
        </w:rPr>
        <w:t>o organizador de conferências</w:t>
      </w:r>
    </w:p>
    <w:p w:rsidR="001C11F2" w:rsidRDefault="001C11F2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Limpa o organizador de conferências</w:t>
      </w:r>
    </w:p>
    <w:p w:rsidR="00B92295" w:rsidRDefault="00B92295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Lê </w:t>
      </w:r>
      <w:r w:rsidR="00143B4A">
        <w:rPr>
          <w:rFonts w:cs="TrebuchetMS"/>
          <w:sz w:val="24"/>
          <w:szCs w:val="24"/>
        </w:rPr>
        <w:t>de um f</w:t>
      </w:r>
      <w:r>
        <w:rPr>
          <w:rFonts w:cs="TrebuchetMS"/>
          <w:sz w:val="24"/>
          <w:szCs w:val="24"/>
        </w:rPr>
        <w:t>icheiro</w:t>
      </w:r>
    </w:p>
    <w:p w:rsidR="00B92295" w:rsidRDefault="00B92295" w:rsidP="00BA75B9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Escreve</w:t>
      </w:r>
      <w:r w:rsidR="00143B4A">
        <w:rPr>
          <w:rFonts w:cs="TrebuchetMS"/>
          <w:sz w:val="24"/>
          <w:szCs w:val="24"/>
        </w:rPr>
        <w:t xml:space="preserve"> num</w:t>
      </w:r>
      <w:r>
        <w:rPr>
          <w:rFonts w:cs="TrebuchetMS"/>
          <w:sz w:val="24"/>
          <w:szCs w:val="24"/>
        </w:rPr>
        <w:t xml:space="preserve"> </w:t>
      </w:r>
      <w:r w:rsidR="00143B4A">
        <w:rPr>
          <w:rFonts w:cs="TrebuchetMS"/>
          <w:sz w:val="24"/>
          <w:szCs w:val="24"/>
        </w:rPr>
        <w:t>f</w:t>
      </w:r>
      <w:r>
        <w:rPr>
          <w:rFonts w:cs="TrebuchetMS"/>
          <w:sz w:val="24"/>
          <w:szCs w:val="24"/>
        </w:rPr>
        <w:t>icheiro</w:t>
      </w:r>
    </w:p>
    <w:p w:rsidR="00EC42DA" w:rsidRPr="00395F5C" w:rsidRDefault="00EC42DA" w:rsidP="00EC42DA"/>
    <w:p w:rsidR="002F64DB" w:rsidRDefault="002F64DB">
      <w:pPr>
        <w:spacing w:after="200" w:line="276" w:lineRule="auto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br w:type="page"/>
      </w:r>
    </w:p>
    <w:p w:rsidR="00705F46" w:rsidRDefault="00705F46">
      <w:pPr>
        <w:spacing w:after="200" w:line="276" w:lineRule="auto"/>
        <w:rPr>
          <w:rFonts w:cs="TrebuchetMS"/>
          <w:sz w:val="24"/>
          <w:szCs w:val="24"/>
        </w:rPr>
      </w:pPr>
    </w:p>
    <w:p w:rsidR="00705F46" w:rsidRPr="00EB723A" w:rsidRDefault="007C3BAB" w:rsidP="00705F46">
      <w:pPr>
        <w:pStyle w:val="Subttulo"/>
      </w:pPr>
      <w:bookmarkStart w:id="4" w:name="_Toc439625802"/>
      <w:r>
        <w:t>Conferê</w:t>
      </w:r>
      <w:r w:rsidR="00705F46" w:rsidRPr="00EB723A">
        <w:t>ncia</w:t>
      </w:r>
      <w:bookmarkEnd w:id="4"/>
      <w:r>
        <w:t xml:space="preserve"> </w:t>
      </w:r>
    </w:p>
    <w:p w:rsidR="00705F46" w:rsidRPr="00C45807" w:rsidRDefault="00705F46" w:rsidP="00705F46"/>
    <w:p w:rsidR="00705F46" w:rsidRPr="00037A35" w:rsidRDefault="00705F46" w:rsidP="00705F4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>
        <w:rPr>
          <w:rFonts w:cs="TrebuchetMS"/>
          <w:sz w:val="24"/>
          <w:szCs w:val="24"/>
        </w:rPr>
        <w:t>Escreve</w:t>
      </w:r>
      <w:r w:rsidR="00524456">
        <w:rPr>
          <w:rFonts w:cs="TrebuchetMS"/>
          <w:sz w:val="24"/>
          <w:szCs w:val="24"/>
        </w:rPr>
        <w:t xml:space="preserve"> o</w:t>
      </w:r>
      <w:r w:rsidR="00524456">
        <w:rPr>
          <w:rFonts w:cs="TrebuchetMS"/>
          <w:sz w:val="24"/>
          <w:szCs w:val="24"/>
        </w:rPr>
        <w:t xml:space="preserve"> nome de um</w:t>
      </w:r>
      <w:r w:rsidR="00524456">
        <w:rPr>
          <w:rFonts w:cs="TrebuchetMS"/>
          <w:sz w:val="24"/>
          <w:szCs w:val="24"/>
        </w:rPr>
        <w:t>a</w:t>
      </w:r>
      <w:r>
        <w:rPr>
          <w:rFonts w:cs="TrebuchetMS"/>
          <w:sz w:val="24"/>
          <w:szCs w:val="24"/>
        </w:rPr>
        <w:t xml:space="preserve"> </w:t>
      </w:r>
      <w:r w:rsidR="00524456">
        <w:rPr>
          <w:rFonts w:cs="TrebuchetMS"/>
          <w:sz w:val="24"/>
          <w:szCs w:val="24"/>
        </w:rPr>
        <w:t>c</w:t>
      </w:r>
      <w:r>
        <w:rPr>
          <w:rFonts w:cs="TrebuchetMS"/>
          <w:sz w:val="24"/>
          <w:szCs w:val="24"/>
        </w:rPr>
        <w:t>onferência</w:t>
      </w:r>
    </w:p>
    <w:p w:rsidR="00705F46" w:rsidRPr="00B92295" w:rsidRDefault="00037A35" w:rsidP="008F750F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 w:rsidRPr="00037A35">
        <w:rPr>
          <w:rFonts w:cs="TrebuchetMS"/>
          <w:sz w:val="24"/>
          <w:szCs w:val="24"/>
        </w:rPr>
        <w:t xml:space="preserve">Escreve o </w:t>
      </w:r>
      <w:r w:rsidRPr="00037A35">
        <w:rPr>
          <w:rFonts w:cs="TrebuchetMS"/>
          <w:sz w:val="24"/>
          <w:szCs w:val="24"/>
        </w:rPr>
        <w:t>próprio n</w:t>
      </w:r>
      <w:r w:rsidRPr="00037A35">
        <w:rPr>
          <w:rFonts w:cs="TrebuchetMS"/>
          <w:sz w:val="24"/>
          <w:szCs w:val="24"/>
        </w:rPr>
        <w:t>ome d</w:t>
      </w:r>
      <w:r w:rsidR="00DC7575">
        <w:rPr>
          <w:rFonts w:cs="TrebuchetMS"/>
          <w:sz w:val="24"/>
          <w:szCs w:val="24"/>
        </w:rPr>
        <w:t xml:space="preserve">a </w:t>
      </w:r>
      <w:r w:rsidRPr="00037A35">
        <w:rPr>
          <w:rFonts w:cs="TrebuchetMS"/>
          <w:sz w:val="24"/>
          <w:szCs w:val="24"/>
        </w:rPr>
        <w:t>conferência</w:t>
      </w:r>
    </w:p>
    <w:p w:rsidR="00037A35" w:rsidRDefault="00844783" w:rsidP="00037A3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Mostra</w:t>
      </w:r>
      <w:r w:rsidR="00037A35">
        <w:rPr>
          <w:rFonts w:cs="TrebuchetMS"/>
          <w:sz w:val="24"/>
          <w:szCs w:val="24"/>
        </w:rPr>
        <w:t xml:space="preserve"> todas </w:t>
      </w:r>
      <w:r w:rsidR="00037A35">
        <w:rPr>
          <w:rFonts w:cs="TrebuchetMS"/>
          <w:sz w:val="24"/>
          <w:szCs w:val="24"/>
        </w:rPr>
        <w:t>as sessões</w:t>
      </w:r>
    </w:p>
    <w:p w:rsidR="00705F46" w:rsidRDefault="007C3BAB" w:rsidP="00705F4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Mostra quantas s</w:t>
      </w:r>
      <w:r w:rsidR="00705F46">
        <w:rPr>
          <w:rFonts w:cs="TrebuchetMS"/>
          <w:sz w:val="24"/>
          <w:szCs w:val="24"/>
        </w:rPr>
        <w:t>essões</w:t>
      </w:r>
      <w:r>
        <w:rPr>
          <w:rFonts w:cs="TrebuchetMS"/>
          <w:sz w:val="24"/>
          <w:szCs w:val="24"/>
        </w:rPr>
        <w:t xml:space="preserve"> existem</w:t>
      </w:r>
    </w:p>
    <w:p w:rsidR="00705F46" w:rsidRDefault="007C3BAB" w:rsidP="00705F4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Adicionar </w:t>
      </w:r>
      <w:r w:rsidR="00844783">
        <w:rPr>
          <w:rFonts w:cs="TrebuchetMS"/>
          <w:sz w:val="24"/>
          <w:szCs w:val="24"/>
        </w:rPr>
        <w:t>uma sessão</w:t>
      </w:r>
    </w:p>
    <w:p w:rsidR="00844783" w:rsidRDefault="00844783" w:rsidP="00705F4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Elimina uma sessão</w:t>
      </w:r>
    </w:p>
    <w:p w:rsidR="00844783" w:rsidRDefault="00844783" w:rsidP="00705F4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Limpa todas as sessões</w:t>
      </w:r>
    </w:p>
    <w:p w:rsidR="00705F46" w:rsidRPr="00364347" w:rsidRDefault="00844783" w:rsidP="00844783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>Ordena</w:t>
      </w:r>
      <w:r w:rsidR="007C3BAB">
        <w:rPr>
          <w:rFonts w:cs="TrebuchetMS"/>
          <w:sz w:val="24"/>
          <w:szCs w:val="24"/>
        </w:rPr>
        <w:t xml:space="preserve"> </w:t>
      </w:r>
      <w:r>
        <w:rPr>
          <w:rFonts w:cs="TrebuchetMS"/>
          <w:sz w:val="24"/>
          <w:szCs w:val="24"/>
        </w:rPr>
        <w:t>uma conferência</w:t>
      </w:r>
    </w:p>
    <w:p w:rsidR="00705F46" w:rsidRPr="00844783" w:rsidRDefault="00705F46" w:rsidP="00705F4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 xml:space="preserve">Procura </w:t>
      </w:r>
      <w:r w:rsidR="00844783">
        <w:rPr>
          <w:rFonts w:cs="TrebuchetMS"/>
          <w:sz w:val="24"/>
          <w:szCs w:val="24"/>
        </w:rPr>
        <w:t>uma s</w:t>
      </w:r>
      <w:r>
        <w:rPr>
          <w:rFonts w:cs="TrebuchetMS"/>
          <w:sz w:val="24"/>
          <w:szCs w:val="24"/>
        </w:rPr>
        <w:t>ess</w:t>
      </w:r>
      <w:r w:rsidR="00844783">
        <w:rPr>
          <w:rFonts w:cs="TrebuchetMS"/>
          <w:sz w:val="24"/>
          <w:szCs w:val="24"/>
        </w:rPr>
        <w:t>ão</w:t>
      </w:r>
    </w:p>
    <w:p w:rsidR="00844783" w:rsidRPr="002F64DB" w:rsidRDefault="00844783" w:rsidP="003071CD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 w:rsidRPr="00844783">
        <w:rPr>
          <w:rFonts w:cs="TrebuchetMS"/>
          <w:sz w:val="24"/>
          <w:szCs w:val="24"/>
        </w:rPr>
        <w:t>Procura uma sessão</w:t>
      </w:r>
      <w:r w:rsidRPr="00844783">
        <w:rPr>
          <w:rFonts w:cs="TrebuchetMS"/>
          <w:sz w:val="24"/>
          <w:szCs w:val="24"/>
        </w:rPr>
        <w:t xml:space="preserve"> pelo nome</w:t>
      </w:r>
    </w:p>
    <w:p w:rsidR="00705F46" w:rsidRPr="006F0C8D" w:rsidRDefault="00705F46" w:rsidP="00705F46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 xml:space="preserve">Compara </w:t>
      </w:r>
      <w:r w:rsidR="00844783">
        <w:rPr>
          <w:rFonts w:cs="TrebuchetMS"/>
          <w:sz w:val="24"/>
          <w:szCs w:val="24"/>
        </w:rPr>
        <w:t>duas conferê</w:t>
      </w:r>
      <w:r>
        <w:rPr>
          <w:rFonts w:cs="TrebuchetMS"/>
          <w:sz w:val="24"/>
          <w:szCs w:val="24"/>
        </w:rPr>
        <w:t>ncia</w:t>
      </w:r>
      <w:r w:rsidR="00DC7575">
        <w:rPr>
          <w:rFonts w:cs="TrebuchetMS"/>
          <w:sz w:val="24"/>
          <w:szCs w:val="24"/>
        </w:rPr>
        <w:t>s</w:t>
      </w:r>
    </w:p>
    <w:p w:rsidR="00705F46" w:rsidRDefault="00705F46">
      <w:pPr>
        <w:spacing w:after="200" w:line="276" w:lineRule="auto"/>
        <w:rPr>
          <w:rFonts w:cs="TrebuchetMS"/>
          <w:sz w:val="24"/>
          <w:szCs w:val="24"/>
        </w:rPr>
      </w:pPr>
    </w:p>
    <w:p w:rsidR="0005266B" w:rsidRPr="0005266B" w:rsidRDefault="0005266B" w:rsidP="0005266B">
      <w:pPr>
        <w:pStyle w:val="PargrafodaLista"/>
        <w:tabs>
          <w:tab w:val="left" w:pos="1335"/>
          <w:tab w:val="left" w:pos="2565"/>
        </w:tabs>
        <w:autoSpaceDE w:val="0"/>
        <w:autoSpaceDN w:val="0"/>
        <w:adjustRightInd w:val="0"/>
        <w:spacing w:line="360" w:lineRule="auto"/>
        <w:ind w:left="2628" w:firstLine="0"/>
        <w:rPr>
          <w:rFonts w:asciiTheme="majorHAnsi" w:hAnsiTheme="majorHAnsi" w:cs="TrebuchetMS"/>
          <w:sz w:val="32"/>
          <w:szCs w:val="32"/>
        </w:rPr>
      </w:pPr>
    </w:p>
    <w:p w:rsidR="00B92295" w:rsidRDefault="00B92295">
      <w:pPr>
        <w:spacing w:after="200" w:line="276" w:lineRule="auto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br w:type="page"/>
      </w:r>
    </w:p>
    <w:p w:rsidR="00705F46" w:rsidRDefault="00705F46">
      <w:pPr>
        <w:spacing w:after="200" w:line="276" w:lineRule="auto"/>
        <w:rPr>
          <w:rFonts w:cs="TrebuchetMS"/>
          <w:sz w:val="24"/>
          <w:szCs w:val="24"/>
        </w:rPr>
      </w:pPr>
    </w:p>
    <w:p w:rsidR="00EC42DA" w:rsidRPr="00705F46" w:rsidRDefault="0005266B" w:rsidP="00705F46">
      <w:pPr>
        <w:pStyle w:val="Subttulo"/>
      </w:pPr>
      <w:bookmarkStart w:id="5" w:name="_Toc439625803"/>
      <w:r w:rsidRPr="00705F46">
        <w:t>Sessão</w:t>
      </w:r>
      <w:bookmarkEnd w:id="5"/>
    </w:p>
    <w:p w:rsidR="00914D0C" w:rsidRPr="00914D0C" w:rsidRDefault="00914D0C" w:rsidP="00914D0C"/>
    <w:p w:rsidR="00DC7575" w:rsidRPr="00C45807" w:rsidRDefault="00DC7575" w:rsidP="00DC7575"/>
    <w:p w:rsidR="00DC7575" w:rsidRPr="00037A35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>
        <w:rPr>
          <w:rFonts w:cs="TrebuchetMS"/>
          <w:sz w:val="24"/>
          <w:szCs w:val="24"/>
        </w:rPr>
        <w:t xml:space="preserve">Escreve o nome de uma </w:t>
      </w:r>
      <w:r>
        <w:rPr>
          <w:rFonts w:cs="TrebuchetMS"/>
          <w:sz w:val="24"/>
          <w:szCs w:val="24"/>
        </w:rPr>
        <w:t>sessão</w:t>
      </w:r>
    </w:p>
    <w:p w:rsidR="00DC7575" w:rsidRPr="00B92295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 w:rsidRPr="00037A35">
        <w:rPr>
          <w:rFonts w:cs="TrebuchetMS"/>
          <w:sz w:val="24"/>
          <w:szCs w:val="24"/>
        </w:rPr>
        <w:t>Escreve o próprio n</w:t>
      </w:r>
      <w:r>
        <w:rPr>
          <w:rFonts w:cs="TrebuchetMS"/>
          <w:sz w:val="24"/>
          <w:szCs w:val="24"/>
        </w:rPr>
        <w:t>ome da</w:t>
      </w:r>
      <w:r w:rsidRPr="00037A35">
        <w:rPr>
          <w:rFonts w:cs="TrebuchetMS"/>
          <w:sz w:val="24"/>
          <w:szCs w:val="24"/>
        </w:rPr>
        <w:t xml:space="preserve"> </w:t>
      </w:r>
      <w:r>
        <w:rPr>
          <w:rFonts w:cs="TrebuchetMS"/>
          <w:sz w:val="24"/>
          <w:szCs w:val="24"/>
        </w:rPr>
        <w:t>sessão</w:t>
      </w:r>
    </w:p>
    <w:p w:rsidR="00DC7575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Mostra</w:t>
      </w:r>
      <w:r>
        <w:rPr>
          <w:rFonts w:cs="TrebuchetMS"/>
          <w:sz w:val="24"/>
          <w:szCs w:val="24"/>
        </w:rPr>
        <w:t xml:space="preserve"> todo</w:t>
      </w:r>
      <w:r>
        <w:rPr>
          <w:rFonts w:cs="TrebuchetMS"/>
          <w:sz w:val="24"/>
          <w:szCs w:val="24"/>
        </w:rPr>
        <w:t xml:space="preserve">s </w:t>
      </w:r>
      <w:r>
        <w:rPr>
          <w:rFonts w:cs="TrebuchetMS"/>
          <w:sz w:val="24"/>
          <w:szCs w:val="24"/>
        </w:rPr>
        <w:t>o</w:t>
      </w:r>
      <w:r>
        <w:rPr>
          <w:rFonts w:cs="TrebuchetMS"/>
          <w:sz w:val="24"/>
          <w:szCs w:val="24"/>
        </w:rPr>
        <w:t xml:space="preserve">s </w:t>
      </w:r>
      <w:r>
        <w:rPr>
          <w:rFonts w:cs="TrebuchetMS"/>
          <w:sz w:val="24"/>
          <w:szCs w:val="24"/>
        </w:rPr>
        <w:t>artigos</w:t>
      </w:r>
    </w:p>
    <w:p w:rsidR="00DC7575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Mostra quant</w:t>
      </w:r>
      <w:r>
        <w:rPr>
          <w:rFonts w:cs="TrebuchetMS"/>
          <w:sz w:val="24"/>
          <w:szCs w:val="24"/>
        </w:rPr>
        <w:t>o</w:t>
      </w:r>
      <w:r>
        <w:rPr>
          <w:rFonts w:cs="TrebuchetMS"/>
          <w:sz w:val="24"/>
          <w:szCs w:val="24"/>
        </w:rPr>
        <w:t xml:space="preserve">s </w:t>
      </w:r>
      <w:r>
        <w:rPr>
          <w:rFonts w:cs="TrebuchetMS"/>
          <w:sz w:val="24"/>
          <w:szCs w:val="24"/>
        </w:rPr>
        <w:t>artigos</w:t>
      </w:r>
      <w:r>
        <w:rPr>
          <w:rFonts w:cs="TrebuchetMS"/>
          <w:sz w:val="24"/>
          <w:szCs w:val="24"/>
        </w:rPr>
        <w:t xml:space="preserve"> existem</w:t>
      </w:r>
    </w:p>
    <w:p w:rsidR="00DC7575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Adicionar um </w:t>
      </w:r>
      <w:r>
        <w:rPr>
          <w:rFonts w:cs="TrebuchetMS"/>
          <w:sz w:val="24"/>
          <w:szCs w:val="24"/>
        </w:rPr>
        <w:t>artigo</w:t>
      </w:r>
    </w:p>
    <w:p w:rsidR="00DC7575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Elimina um </w:t>
      </w:r>
      <w:r>
        <w:rPr>
          <w:rFonts w:cs="TrebuchetMS"/>
          <w:sz w:val="24"/>
          <w:szCs w:val="24"/>
        </w:rPr>
        <w:t>artigo</w:t>
      </w:r>
    </w:p>
    <w:p w:rsidR="00DC7575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Limpa todas </w:t>
      </w:r>
      <w:r>
        <w:rPr>
          <w:rFonts w:cs="TrebuchetMS"/>
          <w:sz w:val="24"/>
          <w:szCs w:val="24"/>
        </w:rPr>
        <w:t>o</w:t>
      </w:r>
      <w:r>
        <w:rPr>
          <w:rFonts w:cs="TrebuchetMS"/>
          <w:sz w:val="24"/>
          <w:szCs w:val="24"/>
        </w:rPr>
        <w:t xml:space="preserve">s </w:t>
      </w:r>
      <w:r>
        <w:rPr>
          <w:rFonts w:cs="TrebuchetMS"/>
          <w:sz w:val="24"/>
          <w:szCs w:val="24"/>
        </w:rPr>
        <w:t>artigos</w:t>
      </w:r>
    </w:p>
    <w:p w:rsidR="00DC7575" w:rsidRPr="00364347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 xml:space="preserve">Ordena uma </w:t>
      </w:r>
      <w:r>
        <w:rPr>
          <w:rFonts w:cs="TrebuchetMS"/>
          <w:sz w:val="24"/>
          <w:szCs w:val="24"/>
        </w:rPr>
        <w:t>sessão</w:t>
      </w:r>
    </w:p>
    <w:p w:rsidR="00DC7575" w:rsidRPr="00844783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 xml:space="preserve">Procura </w:t>
      </w:r>
      <w:r>
        <w:rPr>
          <w:rFonts w:cs="TrebuchetMS"/>
          <w:sz w:val="24"/>
          <w:szCs w:val="24"/>
        </w:rPr>
        <w:t>um</w:t>
      </w:r>
      <w:r>
        <w:rPr>
          <w:rFonts w:cs="TrebuchetMS"/>
          <w:sz w:val="24"/>
          <w:szCs w:val="24"/>
        </w:rPr>
        <w:t xml:space="preserve"> </w:t>
      </w:r>
      <w:r>
        <w:rPr>
          <w:rFonts w:cs="TrebuchetMS"/>
          <w:sz w:val="24"/>
          <w:szCs w:val="24"/>
        </w:rPr>
        <w:t>artigo</w:t>
      </w:r>
    </w:p>
    <w:p w:rsidR="00DC7575" w:rsidRPr="002F64DB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 w:rsidRPr="00844783">
        <w:rPr>
          <w:rFonts w:cs="TrebuchetMS"/>
          <w:sz w:val="24"/>
          <w:szCs w:val="24"/>
        </w:rPr>
        <w:t xml:space="preserve">Procura </w:t>
      </w:r>
      <w:r>
        <w:rPr>
          <w:rFonts w:cs="TrebuchetMS"/>
          <w:sz w:val="24"/>
          <w:szCs w:val="24"/>
        </w:rPr>
        <w:t>um</w:t>
      </w:r>
      <w:r w:rsidRPr="00844783">
        <w:rPr>
          <w:rFonts w:cs="TrebuchetMS"/>
          <w:sz w:val="24"/>
          <w:szCs w:val="24"/>
        </w:rPr>
        <w:t xml:space="preserve"> </w:t>
      </w:r>
      <w:r>
        <w:rPr>
          <w:rFonts w:cs="TrebuchetMS"/>
          <w:sz w:val="24"/>
          <w:szCs w:val="24"/>
        </w:rPr>
        <w:t>artigo</w:t>
      </w:r>
      <w:r w:rsidRPr="00844783">
        <w:rPr>
          <w:rFonts w:cs="TrebuchetMS"/>
          <w:sz w:val="24"/>
          <w:szCs w:val="24"/>
        </w:rPr>
        <w:t xml:space="preserve"> pelo nome</w:t>
      </w:r>
    </w:p>
    <w:p w:rsidR="00DC7575" w:rsidRPr="006F0C8D" w:rsidRDefault="00DC7575" w:rsidP="00DC757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 xml:space="preserve">Compara duas </w:t>
      </w:r>
      <w:r>
        <w:rPr>
          <w:rFonts w:cs="TrebuchetMS"/>
          <w:sz w:val="24"/>
          <w:szCs w:val="24"/>
        </w:rPr>
        <w:t>sessões</w:t>
      </w:r>
    </w:p>
    <w:p w:rsidR="007E5457" w:rsidRPr="007E5457" w:rsidRDefault="007E5457" w:rsidP="007E5457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05266B" w:rsidRDefault="0005266B" w:rsidP="001D5A4B">
      <w:pPr>
        <w:pStyle w:val="Subttulo"/>
      </w:pPr>
    </w:p>
    <w:p w:rsidR="00F02C3D" w:rsidRDefault="00914D0C" w:rsidP="00914D0C">
      <w:pPr>
        <w:spacing w:after="200" w:line="276" w:lineRule="auto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br w:type="page"/>
      </w:r>
    </w:p>
    <w:p w:rsidR="00705F46" w:rsidRDefault="00705F46" w:rsidP="00914D0C">
      <w:pPr>
        <w:spacing w:after="200" w:line="276" w:lineRule="auto"/>
        <w:rPr>
          <w:rFonts w:cs="TrebuchetMS"/>
          <w:sz w:val="24"/>
          <w:szCs w:val="24"/>
        </w:rPr>
      </w:pPr>
    </w:p>
    <w:p w:rsidR="00705F46" w:rsidRPr="00EB723A" w:rsidRDefault="00705F46" w:rsidP="00705F46">
      <w:pPr>
        <w:pStyle w:val="Subttulo"/>
      </w:pPr>
      <w:bookmarkStart w:id="6" w:name="_Toc439625804"/>
      <w:r w:rsidRPr="00EB723A">
        <w:t>Artigo</w:t>
      </w:r>
      <w:bookmarkEnd w:id="6"/>
      <w:r w:rsidRPr="00EB723A">
        <w:t xml:space="preserve"> </w:t>
      </w:r>
    </w:p>
    <w:p w:rsidR="00705F46" w:rsidRPr="0005266B" w:rsidRDefault="00705F46" w:rsidP="00705F46"/>
    <w:p w:rsidR="00A00D9C" w:rsidRPr="00037A35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>
        <w:rPr>
          <w:rFonts w:cs="TrebuchetMS"/>
          <w:sz w:val="24"/>
          <w:szCs w:val="24"/>
        </w:rPr>
        <w:t>Escreve o nome de um</w:t>
      </w:r>
      <w:r>
        <w:rPr>
          <w:rFonts w:cs="TrebuchetMS"/>
          <w:sz w:val="24"/>
          <w:szCs w:val="24"/>
        </w:rPr>
        <w:t xml:space="preserve"> artigo</w:t>
      </w:r>
    </w:p>
    <w:p w:rsidR="00A00D9C" w:rsidRPr="00B92295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 w:rsidRPr="00037A35">
        <w:rPr>
          <w:rFonts w:cs="TrebuchetMS"/>
          <w:sz w:val="24"/>
          <w:szCs w:val="24"/>
        </w:rPr>
        <w:t>Escreve o próprio n</w:t>
      </w:r>
      <w:r>
        <w:rPr>
          <w:rFonts w:cs="TrebuchetMS"/>
          <w:sz w:val="24"/>
          <w:szCs w:val="24"/>
        </w:rPr>
        <w:t xml:space="preserve">ome </w:t>
      </w:r>
      <w:r>
        <w:rPr>
          <w:rFonts w:cs="TrebuchetMS"/>
          <w:sz w:val="24"/>
          <w:szCs w:val="24"/>
        </w:rPr>
        <w:t>do artigo</w:t>
      </w:r>
    </w:p>
    <w:p w:rsidR="00A00D9C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Mostra</w:t>
      </w:r>
      <w:r>
        <w:rPr>
          <w:rFonts w:cs="TrebuchetMS"/>
          <w:sz w:val="24"/>
          <w:szCs w:val="24"/>
        </w:rPr>
        <w:t xml:space="preserve"> todas as pessoas</w:t>
      </w:r>
    </w:p>
    <w:p w:rsidR="0006497B" w:rsidRDefault="0006497B" w:rsidP="0006497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Mostra todas as pessoas</w:t>
      </w:r>
      <w:r>
        <w:rPr>
          <w:rFonts w:cs="TrebuchetMS"/>
          <w:sz w:val="24"/>
          <w:szCs w:val="24"/>
        </w:rPr>
        <w:t xml:space="preserve"> autoras do artigo</w:t>
      </w:r>
    </w:p>
    <w:p w:rsidR="0006497B" w:rsidRPr="0006497B" w:rsidRDefault="0006497B" w:rsidP="00E8263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 w:rsidRPr="0006497B">
        <w:rPr>
          <w:rFonts w:cs="TrebuchetMS"/>
          <w:sz w:val="24"/>
          <w:szCs w:val="24"/>
        </w:rPr>
        <w:t>Mostra todas as pessoas</w:t>
      </w:r>
      <w:r>
        <w:rPr>
          <w:rFonts w:cs="TrebuchetMS"/>
          <w:sz w:val="24"/>
          <w:szCs w:val="24"/>
        </w:rPr>
        <w:t xml:space="preserve"> convidadas</w:t>
      </w:r>
    </w:p>
    <w:p w:rsidR="00A00D9C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>Mostra quant</w:t>
      </w:r>
      <w:r>
        <w:rPr>
          <w:rFonts w:cs="TrebuchetMS"/>
          <w:sz w:val="24"/>
          <w:szCs w:val="24"/>
        </w:rPr>
        <w:t>a</w:t>
      </w:r>
      <w:r>
        <w:rPr>
          <w:rFonts w:cs="TrebuchetMS"/>
          <w:sz w:val="24"/>
          <w:szCs w:val="24"/>
        </w:rPr>
        <w:t xml:space="preserve">s </w:t>
      </w:r>
      <w:r>
        <w:rPr>
          <w:rFonts w:cs="TrebuchetMS"/>
          <w:sz w:val="24"/>
          <w:szCs w:val="24"/>
        </w:rPr>
        <w:t>pessoas</w:t>
      </w:r>
      <w:r>
        <w:rPr>
          <w:rFonts w:cs="TrebuchetMS"/>
          <w:sz w:val="24"/>
          <w:szCs w:val="24"/>
        </w:rPr>
        <w:t xml:space="preserve"> existem</w:t>
      </w:r>
    </w:p>
    <w:p w:rsidR="00A00D9C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Adicionar </w:t>
      </w:r>
      <w:r>
        <w:rPr>
          <w:rFonts w:cs="TrebuchetMS"/>
          <w:sz w:val="24"/>
          <w:szCs w:val="24"/>
        </w:rPr>
        <w:t>uma pessoa</w:t>
      </w:r>
    </w:p>
    <w:p w:rsidR="00A00D9C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Elimina </w:t>
      </w:r>
      <w:r>
        <w:rPr>
          <w:rFonts w:cs="TrebuchetMS"/>
          <w:sz w:val="24"/>
          <w:szCs w:val="24"/>
        </w:rPr>
        <w:t>uma pessoa</w:t>
      </w:r>
    </w:p>
    <w:p w:rsidR="00A00D9C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Limpa todas </w:t>
      </w:r>
      <w:r>
        <w:rPr>
          <w:rFonts w:cs="TrebuchetMS"/>
          <w:sz w:val="24"/>
          <w:szCs w:val="24"/>
        </w:rPr>
        <w:t>as pessoas</w:t>
      </w:r>
    </w:p>
    <w:p w:rsidR="00A00D9C" w:rsidRPr="00364347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 xml:space="preserve">Ordena </w:t>
      </w:r>
      <w:r>
        <w:rPr>
          <w:rFonts w:cs="TrebuchetMS"/>
          <w:sz w:val="24"/>
          <w:szCs w:val="24"/>
        </w:rPr>
        <w:t>um artigo</w:t>
      </w:r>
    </w:p>
    <w:p w:rsidR="00A00D9C" w:rsidRPr="00844783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>Procura um</w:t>
      </w:r>
      <w:r>
        <w:rPr>
          <w:rFonts w:cs="TrebuchetMS"/>
          <w:sz w:val="24"/>
          <w:szCs w:val="24"/>
        </w:rPr>
        <w:t>a pessoa</w:t>
      </w:r>
    </w:p>
    <w:p w:rsidR="00A00D9C" w:rsidRPr="002F64DB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 w:rsidRPr="00844783">
        <w:rPr>
          <w:rFonts w:cs="TrebuchetMS"/>
          <w:sz w:val="24"/>
          <w:szCs w:val="24"/>
        </w:rPr>
        <w:t xml:space="preserve">Procura </w:t>
      </w:r>
      <w:r>
        <w:rPr>
          <w:rFonts w:cs="TrebuchetMS"/>
          <w:sz w:val="24"/>
          <w:szCs w:val="24"/>
        </w:rPr>
        <w:t>um</w:t>
      </w:r>
      <w:r>
        <w:rPr>
          <w:rFonts w:cs="TrebuchetMS"/>
          <w:sz w:val="24"/>
          <w:szCs w:val="24"/>
        </w:rPr>
        <w:t>a</w:t>
      </w:r>
      <w:r w:rsidRPr="00844783">
        <w:rPr>
          <w:rFonts w:cs="TrebuchetMS"/>
          <w:sz w:val="24"/>
          <w:szCs w:val="24"/>
        </w:rPr>
        <w:t xml:space="preserve"> </w:t>
      </w:r>
      <w:r>
        <w:rPr>
          <w:rFonts w:cs="TrebuchetMS"/>
          <w:sz w:val="24"/>
          <w:szCs w:val="24"/>
        </w:rPr>
        <w:t>pessoa</w:t>
      </w:r>
      <w:r w:rsidRPr="00844783">
        <w:rPr>
          <w:rFonts w:cs="TrebuchetMS"/>
          <w:sz w:val="24"/>
          <w:szCs w:val="24"/>
        </w:rPr>
        <w:t xml:space="preserve"> pelo nome</w:t>
      </w:r>
    </w:p>
    <w:p w:rsidR="00A00D9C" w:rsidRPr="006F0C8D" w:rsidRDefault="00A00D9C" w:rsidP="00A00D9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  <w:rPr>
          <w:rFonts w:cs="TrebuchetMS"/>
          <w:b/>
          <w:sz w:val="24"/>
          <w:szCs w:val="24"/>
        </w:rPr>
      </w:pPr>
      <w:r>
        <w:rPr>
          <w:rFonts w:cs="TrebuchetMS"/>
          <w:sz w:val="24"/>
          <w:szCs w:val="24"/>
        </w:rPr>
        <w:t xml:space="preserve">Compara </w:t>
      </w:r>
      <w:r>
        <w:rPr>
          <w:rFonts w:cs="TrebuchetMS"/>
          <w:sz w:val="24"/>
          <w:szCs w:val="24"/>
        </w:rPr>
        <w:t>dois artigos</w:t>
      </w:r>
    </w:p>
    <w:p w:rsidR="00705F46" w:rsidRDefault="00705F46" w:rsidP="00705F46">
      <w:pPr>
        <w:autoSpaceDE w:val="0"/>
        <w:autoSpaceDN w:val="0"/>
        <w:adjustRightInd w:val="0"/>
        <w:spacing w:line="360" w:lineRule="auto"/>
        <w:jc w:val="both"/>
        <w:rPr>
          <w:rFonts w:cs="TrebuchetMS"/>
          <w:sz w:val="24"/>
          <w:szCs w:val="24"/>
        </w:rPr>
      </w:pPr>
    </w:p>
    <w:p w:rsidR="00705F46" w:rsidRDefault="00705F46" w:rsidP="00705F46">
      <w:pPr>
        <w:tabs>
          <w:tab w:val="left" w:pos="2565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rebuchetMS"/>
          <w:sz w:val="32"/>
          <w:szCs w:val="32"/>
        </w:rPr>
      </w:pPr>
    </w:p>
    <w:p w:rsidR="00705F46" w:rsidRDefault="00705F46" w:rsidP="00705F46">
      <w:pPr>
        <w:tabs>
          <w:tab w:val="left" w:pos="2565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rebuchetMS"/>
          <w:sz w:val="32"/>
          <w:szCs w:val="32"/>
        </w:rPr>
      </w:pPr>
    </w:p>
    <w:p w:rsidR="00705F46" w:rsidRDefault="00705F46" w:rsidP="00705F46">
      <w:pPr>
        <w:tabs>
          <w:tab w:val="left" w:pos="2565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rebuchetMS"/>
          <w:sz w:val="32"/>
          <w:szCs w:val="32"/>
        </w:rPr>
      </w:pPr>
    </w:p>
    <w:p w:rsidR="00705F46" w:rsidRDefault="00705F46" w:rsidP="00705F46">
      <w:pPr>
        <w:tabs>
          <w:tab w:val="left" w:pos="2565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rebuchetMS"/>
          <w:sz w:val="32"/>
          <w:szCs w:val="32"/>
        </w:rPr>
      </w:pPr>
    </w:p>
    <w:p w:rsidR="00705F46" w:rsidRDefault="00705F46" w:rsidP="00705F46">
      <w:pPr>
        <w:pStyle w:val="Subttulo"/>
      </w:pPr>
    </w:p>
    <w:p w:rsidR="00705F46" w:rsidRPr="00893A44" w:rsidRDefault="00705F46" w:rsidP="00705F46">
      <w:pPr>
        <w:pStyle w:val="Subttulo"/>
      </w:pPr>
      <w:bookmarkStart w:id="7" w:name="_Toc439625805"/>
      <w:r w:rsidRPr="00893A44">
        <w:t>Pessoa</w:t>
      </w:r>
      <w:bookmarkEnd w:id="7"/>
    </w:p>
    <w:p w:rsidR="00705F46" w:rsidRDefault="00705F46" w:rsidP="00705F46">
      <w:pPr>
        <w:tabs>
          <w:tab w:val="left" w:pos="2565"/>
        </w:tabs>
        <w:autoSpaceDE w:val="0"/>
        <w:autoSpaceDN w:val="0"/>
        <w:adjustRightInd w:val="0"/>
        <w:spacing w:line="360" w:lineRule="auto"/>
        <w:jc w:val="center"/>
        <w:rPr>
          <w:rFonts w:asciiTheme="majorHAnsi" w:hAnsiTheme="majorHAnsi" w:cs="TrebuchetMS"/>
          <w:sz w:val="32"/>
          <w:szCs w:val="32"/>
        </w:rPr>
      </w:pPr>
    </w:p>
    <w:p w:rsidR="0006497B" w:rsidRPr="00037A35" w:rsidRDefault="0006497B" w:rsidP="0006497B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>
        <w:rPr>
          <w:rFonts w:cs="TrebuchetMS"/>
          <w:sz w:val="24"/>
          <w:szCs w:val="24"/>
        </w:rPr>
        <w:t xml:space="preserve">Escreve o nome de uma </w:t>
      </w:r>
      <w:r>
        <w:rPr>
          <w:rFonts w:cs="TrebuchetMS"/>
          <w:sz w:val="24"/>
          <w:szCs w:val="24"/>
        </w:rPr>
        <w:t>pessoa</w:t>
      </w:r>
    </w:p>
    <w:p w:rsidR="004972CC" w:rsidRPr="004972CC" w:rsidRDefault="0006497B" w:rsidP="004972C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 w:rsidRPr="00037A35">
        <w:rPr>
          <w:rFonts w:cs="TrebuchetMS"/>
          <w:sz w:val="24"/>
          <w:szCs w:val="24"/>
        </w:rPr>
        <w:t>Escreve o próprio n</w:t>
      </w:r>
      <w:r>
        <w:rPr>
          <w:rFonts w:cs="TrebuchetMS"/>
          <w:sz w:val="24"/>
          <w:szCs w:val="24"/>
        </w:rPr>
        <w:t>ome da</w:t>
      </w:r>
      <w:r w:rsidRPr="00037A35">
        <w:rPr>
          <w:rFonts w:cs="TrebuchetMS"/>
          <w:sz w:val="24"/>
          <w:szCs w:val="24"/>
        </w:rPr>
        <w:t xml:space="preserve"> </w:t>
      </w:r>
      <w:r>
        <w:rPr>
          <w:rFonts w:cs="TrebuchetMS"/>
          <w:sz w:val="24"/>
          <w:szCs w:val="24"/>
        </w:rPr>
        <w:t>pessoa</w:t>
      </w:r>
    </w:p>
    <w:p w:rsidR="004972CC" w:rsidRPr="004972CC" w:rsidRDefault="004972CC" w:rsidP="004972CC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160" w:line="360" w:lineRule="auto"/>
        <w:ind w:left="567" w:firstLine="567"/>
        <w:contextualSpacing w:val="0"/>
        <w:jc w:val="both"/>
      </w:pPr>
      <w:r w:rsidRPr="004972CC">
        <w:rPr>
          <w:rFonts w:cs="TrebuchetMS"/>
          <w:sz w:val="24"/>
          <w:szCs w:val="24"/>
        </w:rPr>
        <w:t>Compara duas pessoas</w:t>
      </w:r>
    </w:p>
    <w:p w:rsidR="004972CC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Pr="00B92295" w:rsidRDefault="004972CC" w:rsidP="004972CC">
      <w:pPr>
        <w:pStyle w:val="PargrafodaLista"/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</w:pPr>
    </w:p>
    <w:p w:rsidR="004972CC" w:rsidRPr="004972CC" w:rsidRDefault="004972CC" w:rsidP="004972CC">
      <w:pPr>
        <w:pStyle w:val="PargrafodaLista"/>
        <w:tabs>
          <w:tab w:val="left" w:pos="2565"/>
        </w:tabs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  <w:rPr>
          <w:rFonts w:cs="TrebuchetMS"/>
          <w:b/>
          <w:sz w:val="24"/>
          <w:szCs w:val="24"/>
        </w:rPr>
      </w:pPr>
    </w:p>
    <w:p w:rsidR="004972CC" w:rsidRPr="006F6146" w:rsidRDefault="004972CC" w:rsidP="004972CC">
      <w:pPr>
        <w:pStyle w:val="PargrafodaLista"/>
        <w:tabs>
          <w:tab w:val="left" w:pos="2565"/>
        </w:tabs>
        <w:autoSpaceDE w:val="0"/>
        <w:autoSpaceDN w:val="0"/>
        <w:adjustRightInd w:val="0"/>
        <w:spacing w:after="160" w:line="360" w:lineRule="auto"/>
        <w:ind w:left="1134" w:firstLine="0"/>
        <w:contextualSpacing w:val="0"/>
        <w:jc w:val="both"/>
        <w:rPr>
          <w:rFonts w:cs="TrebuchetMS"/>
          <w:b/>
          <w:color w:val="auto"/>
          <w:sz w:val="24"/>
          <w:szCs w:val="24"/>
        </w:rPr>
      </w:pPr>
      <w:proofErr w:type="spellStart"/>
      <w:r w:rsidRPr="006F6146">
        <w:rPr>
          <w:b/>
          <w:color w:val="auto"/>
          <w:sz w:val="24"/>
          <w:szCs w:val="24"/>
        </w:rPr>
        <w:t>Main</w:t>
      </w:r>
      <w:proofErr w:type="spellEnd"/>
      <w:r w:rsidRPr="006F6146">
        <w:rPr>
          <w:b/>
          <w:color w:val="auto"/>
          <w:sz w:val="24"/>
          <w:szCs w:val="24"/>
        </w:rPr>
        <w:t xml:space="preserve"> (Programa)</w:t>
      </w:r>
    </w:p>
    <w:p w:rsidR="004972CC" w:rsidRPr="006F6146" w:rsidRDefault="004972CC" w:rsidP="004972C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color w:val="FF0000"/>
          <w:sz w:val="24"/>
          <w:szCs w:val="24"/>
        </w:rPr>
      </w:pPr>
      <w:r>
        <w:rPr>
          <w:rFonts w:cs="TrebuchetMS"/>
          <w:sz w:val="24"/>
          <w:szCs w:val="24"/>
        </w:rPr>
        <w:t xml:space="preserve">A função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>
        <w:rPr>
          <w:rFonts w:cs="TrebuchetMS"/>
          <w:sz w:val="24"/>
          <w:szCs w:val="24"/>
        </w:rPr>
        <w:t xml:space="preserve"> ,função principal, contêm o menu principal onde abrange todas as opções descritas . </w:t>
      </w:r>
    </w:p>
    <w:p w:rsidR="004972CC" w:rsidRDefault="004972CC" w:rsidP="004972C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</w:p>
    <w:p w:rsidR="004972CC" w:rsidRDefault="004972CC" w:rsidP="004972CC">
      <w:pPr>
        <w:autoSpaceDE w:val="0"/>
        <w:autoSpaceDN w:val="0"/>
        <w:adjustRightInd w:val="0"/>
        <w:spacing w:line="360" w:lineRule="auto"/>
        <w:ind w:firstLine="567"/>
        <w:jc w:val="both"/>
        <w:rPr>
          <w:rFonts w:cs="TrebuchetMS"/>
          <w:sz w:val="24"/>
          <w:szCs w:val="24"/>
        </w:rPr>
      </w:pPr>
      <w:r>
        <w:rPr>
          <w:rFonts w:cs="TrebuchetMS"/>
          <w:sz w:val="24"/>
          <w:szCs w:val="24"/>
        </w:rPr>
        <w:t xml:space="preserve">Estas opções já foram referidas e explicadas a cima. Para que o relatório não fosse </w:t>
      </w:r>
      <w:proofErr w:type="gramStart"/>
      <w:r>
        <w:rPr>
          <w:rFonts w:cs="TrebuchetMS"/>
          <w:sz w:val="24"/>
          <w:szCs w:val="24"/>
        </w:rPr>
        <w:t>demasiado ”chato</w:t>
      </w:r>
      <w:proofErr w:type="gramEnd"/>
      <w:r>
        <w:rPr>
          <w:rFonts w:cs="TrebuchetMS"/>
          <w:sz w:val="24"/>
          <w:szCs w:val="24"/>
        </w:rPr>
        <w:t>” e extenso, não foi abrangido como funcionam os métodos.</w:t>
      </w:r>
    </w:p>
    <w:p w:rsidR="00705F46" w:rsidRDefault="00705F46" w:rsidP="00705F46">
      <w:pPr>
        <w:spacing w:after="200" w:line="276" w:lineRule="auto"/>
        <w:rPr>
          <w:rFonts w:asciiTheme="majorHAnsi" w:hAnsiTheme="majorHAnsi" w:cs="TrebuchetMS"/>
          <w:sz w:val="32"/>
          <w:szCs w:val="32"/>
        </w:rPr>
      </w:pPr>
    </w:p>
    <w:p w:rsidR="00705F46" w:rsidRPr="00914D0C" w:rsidRDefault="00705F46" w:rsidP="00914D0C">
      <w:pPr>
        <w:spacing w:after="200" w:line="276" w:lineRule="auto"/>
        <w:rPr>
          <w:rFonts w:cs="TrebuchetMS"/>
          <w:sz w:val="24"/>
          <w:szCs w:val="24"/>
        </w:rPr>
      </w:pPr>
    </w:p>
    <w:p w:rsidR="00F74F55" w:rsidRPr="00EB723A" w:rsidRDefault="004B33DF" w:rsidP="00EB723A">
      <w:pPr>
        <w:pStyle w:val="Subttulo"/>
      </w:pPr>
      <w:bookmarkStart w:id="8" w:name="_Toc439625806"/>
      <w:r w:rsidRPr="00EB723A">
        <w:lastRenderedPageBreak/>
        <w:t>Diagrama</w:t>
      </w:r>
      <w:r w:rsidR="00F02C3D" w:rsidRPr="00EB723A">
        <w:t xml:space="preserve"> de Classes</w:t>
      </w:r>
      <w:bookmarkEnd w:id="8"/>
    </w:p>
    <w:p w:rsidR="00F74F55" w:rsidRDefault="00F74F55" w:rsidP="00F74F55"/>
    <w:p w:rsidR="005409BC" w:rsidRDefault="005409BC" w:rsidP="00F74F55"/>
    <w:p w:rsidR="008A56A5" w:rsidRDefault="005409BC">
      <w:pPr>
        <w:spacing w:after="200" w:line="276" w:lineRule="auto"/>
      </w:pPr>
      <w:r>
        <w:rPr>
          <w:noProof/>
          <w:lang w:eastAsia="pt-PT"/>
        </w:rPr>
        <w:drawing>
          <wp:inline distT="0" distB="0" distL="0" distR="0" wp14:anchorId="27014144" wp14:editId="76319482">
            <wp:extent cx="1552381" cy="6952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BC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671B3204" wp14:editId="195AA7C9">
            <wp:extent cx="1552381" cy="6952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BC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45E385D0" wp14:editId="44915474">
            <wp:extent cx="1552381" cy="6952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A5" w:rsidRDefault="008A56A5">
      <w:pPr>
        <w:spacing w:after="200" w:line="276" w:lineRule="auto"/>
      </w:pPr>
    </w:p>
    <w:p w:rsidR="005409BC" w:rsidRDefault="005409BC">
      <w:pPr>
        <w:spacing w:after="200" w:line="276" w:lineRule="auto"/>
      </w:pPr>
    </w:p>
    <w:p w:rsidR="005409BC" w:rsidRDefault="005409BC">
      <w:pPr>
        <w:spacing w:after="200" w:line="276" w:lineRule="auto"/>
      </w:pPr>
      <w:r>
        <w:rPr>
          <w:noProof/>
          <w:lang w:eastAsia="pt-PT"/>
        </w:rPr>
        <w:drawing>
          <wp:inline distT="0" distB="0" distL="0" distR="0" wp14:anchorId="1661C275" wp14:editId="3F6DAD97">
            <wp:extent cx="1552381" cy="69523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BC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6DA93E56" wp14:editId="10C96A32">
            <wp:extent cx="1552381" cy="69523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9BC">
        <w:rPr>
          <w:noProof/>
          <w:lang w:eastAsia="pt-PT"/>
        </w:rPr>
        <w:t xml:space="preserve"> </w:t>
      </w:r>
      <w:r w:rsidR="00054046">
        <w:rPr>
          <w:noProof/>
          <w:lang w:eastAsia="pt-PT"/>
        </w:rPr>
        <w:drawing>
          <wp:inline distT="0" distB="0" distL="0" distR="0" wp14:anchorId="19FBCADF" wp14:editId="6BA28428">
            <wp:extent cx="1552381" cy="69523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BC" w:rsidRDefault="005409BC">
      <w:pPr>
        <w:spacing w:after="200" w:line="276" w:lineRule="auto"/>
      </w:pPr>
    </w:p>
    <w:p w:rsidR="00054046" w:rsidRDefault="00054046">
      <w:pPr>
        <w:spacing w:after="200" w:line="276" w:lineRule="auto"/>
      </w:pPr>
    </w:p>
    <w:p w:rsidR="005409BC" w:rsidRDefault="005409BC">
      <w:pPr>
        <w:spacing w:after="200" w:line="276" w:lineRule="auto"/>
      </w:pPr>
      <w:r>
        <w:rPr>
          <w:noProof/>
          <w:lang w:eastAsia="pt-PT"/>
        </w:rPr>
        <w:drawing>
          <wp:inline distT="0" distB="0" distL="0" distR="0" wp14:anchorId="54B4E6BE" wp14:editId="3B04FCBD">
            <wp:extent cx="1552381" cy="69523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BC" w:rsidRDefault="005409BC">
      <w:pPr>
        <w:spacing w:after="200" w:line="276" w:lineRule="auto"/>
      </w:pPr>
    </w:p>
    <w:p w:rsidR="005409BC" w:rsidRDefault="005409BC">
      <w:pPr>
        <w:spacing w:after="200" w:line="276" w:lineRule="auto"/>
      </w:pPr>
    </w:p>
    <w:p w:rsidR="003E7A6F" w:rsidRDefault="003E7A6F">
      <w:pPr>
        <w:spacing w:after="200" w:line="276" w:lineRule="auto"/>
      </w:pPr>
    </w:p>
    <w:p w:rsidR="007951A2" w:rsidRPr="00EB723A" w:rsidRDefault="00F74F55" w:rsidP="00EB723A">
      <w:pPr>
        <w:spacing w:after="200" w:line="276" w:lineRule="auto"/>
      </w:pPr>
      <w:r>
        <w:br w:type="page"/>
      </w:r>
    </w:p>
    <w:p w:rsidR="008A56A5" w:rsidRDefault="008A56A5" w:rsidP="00EB723A">
      <w:pPr>
        <w:pStyle w:val="Ttulo"/>
      </w:pPr>
      <w:bookmarkStart w:id="9" w:name="_Toc439625807"/>
      <w:r w:rsidRPr="00F250C1">
        <w:lastRenderedPageBreak/>
        <w:t>Conclusão</w:t>
      </w:r>
      <w:bookmarkEnd w:id="9"/>
    </w:p>
    <w:p w:rsidR="00F250C1" w:rsidRPr="00023D48" w:rsidRDefault="00F250C1" w:rsidP="00BD65FE">
      <w:pPr>
        <w:spacing w:after="200" w:line="276" w:lineRule="auto"/>
        <w:jc w:val="both"/>
        <w:rPr>
          <w:rFonts w:cstheme="minorHAnsi"/>
          <w:sz w:val="24"/>
          <w:szCs w:val="24"/>
        </w:rPr>
      </w:pPr>
    </w:p>
    <w:p w:rsidR="00F250C1" w:rsidRPr="00023D48" w:rsidRDefault="00F250C1" w:rsidP="00BD65F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PT"/>
        </w:rPr>
      </w:pPr>
      <w:r w:rsidRPr="00023D48">
        <w:rPr>
          <w:rFonts w:eastAsia="Times New Roman" w:cstheme="minorHAnsi"/>
          <w:color w:val="000000"/>
          <w:sz w:val="24"/>
          <w:szCs w:val="24"/>
          <w:lang w:eastAsia="pt-PT"/>
        </w:rPr>
        <w:t>Com a realização deste trabalho prático pensamos ter adquirido uma ideia geral sobre o objetivo desta disciplina, assim como aplicarmos os conhecimentos adquiridos em sala de aula.</w:t>
      </w:r>
    </w:p>
    <w:p w:rsidR="002B2C5C" w:rsidRPr="00023D48" w:rsidRDefault="00BD65FE" w:rsidP="00BD65FE">
      <w:pPr>
        <w:jc w:val="both"/>
        <w:rPr>
          <w:rFonts w:cstheme="minorHAnsi"/>
          <w:sz w:val="24"/>
          <w:szCs w:val="24"/>
        </w:rPr>
      </w:pPr>
      <w:r w:rsidRPr="00023D48">
        <w:rPr>
          <w:rFonts w:cstheme="minorHAnsi"/>
          <w:sz w:val="24"/>
          <w:szCs w:val="24"/>
        </w:rPr>
        <w:t xml:space="preserve">O desenvolvimento deste trabalho foi </w:t>
      </w:r>
      <w:r w:rsidR="002B2C5C" w:rsidRPr="00023D48">
        <w:rPr>
          <w:rFonts w:cstheme="minorHAnsi"/>
          <w:sz w:val="24"/>
          <w:szCs w:val="24"/>
        </w:rPr>
        <w:t>importante</w:t>
      </w:r>
      <w:r w:rsidRPr="00023D48">
        <w:rPr>
          <w:rFonts w:cstheme="minorHAnsi"/>
          <w:sz w:val="24"/>
          <w:szCs w:val="24"/>
        </w:rPr>
        <w:t xml:space="preserve"> na aprendizagem. A linguagem C# é muito </w:t>
      </w:r>
      <w:r w:rsidR="002B2C5C" w:rsidRPr="00023D48">
        <w:rPr>
          <w:rFonts w:cstheme="minorHAnsi"/>
          <w:sz w:val="24"/>
          <w:szCs w:val="24"/>
        </w:rPr>
        <w:t>abrangente</w:t>
      </w:r>
      <w:r w:rsidRPr="00023D48">
        <w:rPr>
          <w:rFonts w:cstheme="minorHAnsi"/>
          <w:sz w:val="24"/>
          <w:szCs w:val="24"/>
        </w:rPr>
        <w:t xml:space="preserve"> e complexa, mas ao progredir, o trabalho requereu uma constante pesquisa de material e funções para satisfazer as dificuldades que iam aparecendo.</w:t>
      </w:r>
      <w:r w:rsidR="002B2C5C" w:rsidRPr="00023D48">
        <w:rPr>
          <w:rFonts w:cstheme="minorHAnsi"/>
          <w:sz w:val="24"/>
          <w:szCs w:val="24"/>
        </w:rPr>
        <w:t xml:space="preserve"> </w:t>
      </w:r>
      <w:r w:rsidRPr="00023D48">
        <w:rPr>
          <w:rFonts w:cstheme="minorHAnsi"/>
          <w:sz w:val="24"/>
          <w:szCs w:val="24"/>
        </w:rPr>
        <w:t xml:space="preserve">No seu desenvolvimento, o trabalho foi ganhando forma e, como consequência, foi necessário cada vez mais trabalho de </w:t>
      </w:r>
      <w:r w:rsidR="002B2C5C" w:rsidRPr="00023D48">
        <w:rPr>
          <w:rFonts w:cstheme="minorHAnsi"/>
          <w:sz w:val="24"/>
          <w:szCs w:val="24"/>
        </w:rPr>
        <w:t>pesquisa.</w:t>
      </w:r>
    </w:p>
    <w:p w:rsidR="00BD65FE" w:rsidRPr="00BD65FE" w:rsidRDefault="00BD65FE" w:rsidP="00BD65FE">
      <w:pPr>
        <w:jc w:val="both"/>
        <w:rPr>
          <w:sz w:val="24"/>
          <w:szCs w:val="24"/>
        </w:rPr>
      </w:pPr>
      <w:r w:rsidRPr="00023D48">
        <w:rPr>
          <w:rFonts w:cstheme="minorHAnsi"/>
          <w:sz w:val="24"/>
          <w:szCs w:val="24"/>
        </w:rPr>
        <w:t xml:space="preserve">Contudo, </w:t>
      </w:r>
      <w:r w:rsidR="00991CC8" w:rsidRPr="00023D48">
        <w:rPr>
          <w:rFonts w:cstheme="minorHAnsi"/>
          <w:sz w:val="24"/>
          <w:szCs w:val="24"/>
        </w:rPr>
        <w:t xml:space="preserve">penso que </w:t>
      </w:r>
      <w:r w:rsidRPr="00023D48">
        <w:rPr>
          <w:rFonts w:cstheme="minorHAnsi"/>
          <w:sz w:val="24"/>
          <w:szCs w:val="24"/>
        </w:rPr>
        <w:t>o básico do C# ficou sabido e aplicado neste programa</w:t>
      </w:r>
      <w:r w:rsidRPr="00BD65FE">
        <w:rPr>
          <w:sz w:val="24"/>
          <w:szCs w:val="24"/>
        </w:rPr>
        <w:t>.</w:t>
      </w:r>
    </w:p>
    <w:p w:rsidR="00BD65FE" w:rsidRPr="00BD65FE" w:rsidRDefault="00BD65FE" w:rsidP="00BD6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37"/>
          <w:szCs w:val="137"/>
          <w:lang w:eastAsia="pt-PT"/>
        </w:rPr>
      </w:pPr>
      <w:r w:rsidRPr="00BD65FE">
        <w:rPr>
          <w:rFonts w:ascii="Arial" w:eastAsia="Times New Roman" w:hAnsi="Arial" w:cs="Arial"/>
          <w:color w:val="000000"/>
          <w:sz w:val="137"/>
          <w:szCs w:val="137"/>
          <w:bdr w:val="none" w:sz="0" w:space="0" w:color="auto" w:frame="1"/>
          <w:lang w:eastAsia="pt-PT"/>
        </w:rPr>
        <w:t> </w:t>
      </w:r>
    </w:p>
    <w:p w:rsidR="00BD65FE" w:rsidRPr="009F436A" w:rsidRDefault="00BD65FE" w:rsidP="00F250C1">
      <w:pPr>
        <w:spacing w:before="100" w:beforeAutospacing="1" w:after="100" w:afterAutospacing="1" w:line="240" w:lineRule="auto"/>
        <w:jc w:val="both"/>
      </w:pPr>
    </w:p>
    <w:p w:rsidR="008A56A5" w:rsidRPr="00F250C1" w:rsidRDefault="008A56A5">
      <w:pPr>
        <w:spacing w:after="200" w:line="276" w:lineRule="auto"/>
        <w:rPr>
          <w:rFonts w:asciiTheme="majorHAnsi" w:hAnsiTheme="majorHAnsi"/>
          <w:sz w:val="32"/>
          <w:szCs w:val="32"/>
        </w:rPr>
      </w:pPr>
    </w:p>
    <w:p w:rsidR="008A56A5" w:rsidRPr="00F250C1" w:rsidRDefault="008A56A5">
      <w:pPr>
        <w:spacing w:after="200" w:line="276" w:lineRule="auto"/>
        <w:rPr>
          <w:rFonts w:asciiTheme="majorHAnsi" w:hAnsiTheme="majorHAnsi"/>
          <w:sz w:val="32"/>
          <w:szCs w:val="32"/>
        </w:rPr>
      </w:pPr>
    </w:p>
    <w:p w:rsidR="008A56A5" w:rsidRPr="00F250C1" w:rsidRDefault="008A56A5">
      <w:pPr>
        <w:spacing w:after="200" w:line="276" w:lineRule="auto"/>
        <w:rPr>
          <w:rFonts w:asciiTheme="majorHAnsi" w:hAnsiTheme="majorHAnsi"/>
          <w:sz w:val="32"/>
          <w:szCs w:val="32"/>
        </w:rPr>
      </w:pPr>
    </w:p>
    <w:p w:rsidR="008A56A5" w:rsidRPr="00F250C1" w:rsidRDefault="008A56A5">
      <w:pPr>
        <w:spacing w:after="200" w:line="276" w:lineRule="auto"/>
        <w:rPr>
          <w:rFonts w:asciiTheme="majorHAnsi" w:hAnsiTheme="majorHAnsi"/>
          <w:sz w:val="32"/>
          <w:szCs w:val="32"/>
        </w:rPr>
      </w:pPr>
    </w:p>
    <w:p w:rsidR="008A56A5" w:rsidRPr="00F250C1" w:rsidRDefault="008A56A5">
      <w:pPr>
        <w:spacing w:after="200" w:line="276" w:lineRule="auto"/>
        <w:rPr>
          <w:rFonts w:asciiTheme="majorHAnsi" w:hAnsiTheme="majorHAnsi"/>
          <w:sz w:val="32"/>
          <w:szCs w:val="32"/>
        </w:rPr>
      </w:pPr>
    </w:p>
    <w:p w:rsidR="008A56A5" w:rsidRPr="00F250C1" w:rsidRDefault="008A56A5">
      <w:pPr>
        <w:spacing w:after="200" w:line="276" w:lineRule="auto"/>
        <w:rPr>
          <w:rFonts w:asciiTheme="majorHAnsi" w:hAnsiTheme="majorHAnsi"/>
          <w:sz w:val="32"/>
          <w:szCs w:val="32"/>
        </w:rPr>
      </w:pPr>
      <w:r w:rsidRPr="00F250C1">
        <w:rPr>
          <w:rFonts w:asciiTheme="majorHAnsi" w:hAnsiTheme="majorHAnsi"/>
          <w:sz w:val="32"/>
          <w:szCs w:val="32"/>
        </w:rPr>
        <w:br w:type="page"/>
      </w:r>
    </w:p>
    <w:p w:rsidR="00F74F55" w:rsidRPr="00EB723A" w:rsidRDefault="00EB723A" w:rsidP="00EB723A">
      <w:pPr>
        <w:pStyle w:val="Ttulo"/>
      </w:pPr>
      <w:bookmarkStart w:id="10" w:name="_Toc439625808"/>
      <w:r w:rsidRPr="00EB723A">
        <w:lastRenderedPageBreak/>
        <w:t xml:space="preserve">Referências </w:t>
      </w:r>
      <w:r w:rsidR="00A14FCE" w:rsidRPr="00EB723A">
        <w:t>Bibliográficas</w:t>
      </w:r>
      <w:bookmarkEnd w:id="10"/>
    </w:p>
    <w:p w:rsidR="00F74F55" w:rsidRPr="00A14FCE" w:rsidRDefault="00F74F55" w:rsidP="00F74F55">
      <w:pPr>
        <w:rPr>
          <w:rFonts w:ascii="Calibri" w:hAnsi="Calibri"/>
          <w:sz w:val="28"/>
          <w:szCs w:val="28"/>
        </w:rPr>
      </w:pPr>
    </w:p>
    <w:p w:rsidR="00F74F55" w:rsidRPr="00C45807" w:rsidRDefault="00F74F55" w:rsidP="00F74F55">
      <w:pPr>
        <w:rPr>
          <w:rFonts w:ascii="Calibri" w:hAnsi="Calibri"/>
          <w:sz w:val="28"/>
          <w:szCs w:val="28"/>
        </w:rPr>
      </w:pPr>
    </w:p>
    <w:p w:rsidR="00F74F55" w:rsidRPr="00C45807" w:rsidRDefault="006463EF" w:rsidP="00F74F55">
      <w:pPr>
        <w:tabs>
          <w:tab w:val="left" w:pos="915"/>
        </w:tabs>
        <w:rPr>
          <w:rFonts w:eastAsiaTheme="minorHAnsi" w:cstheme="minorHAnsi"/>
          <w:sz w:val="28"/>
          <w:szCs w:val="28"/>
        </w:rPr>
      </w:pPr>
      <w:hyperlink r:id="rId20" w:history="1">
        <w:r w:rsidR="00380A4F" w:rsidRPr="00C45807">
          <w:rPr>
            <w:rStyle w:val="Hiperligao"/>
            <w:rFonts w:eastAsiaTheme="minorHAnsi" w:cstheme="minorHAnsi"/>
            <w:sz w:val="28"/>
            <w:szCs w:val="28"/>
            <w:highlight w:val="white"/>
          </w:rPr>
          <w:t>Http://stackoverflow.com</w:t>
        </w:r>
      </w:hyperlink>
    </w:p>
    <w:p w:rsidR="0096611B" w:rsidRDefault="0096611B" w:rsidP="00F74F55">
      <w:pPr>
        <w:tabs>
          <w:tab w:val="left" w:pos="915"/>
        </w:tabs>
        <w:rPr>
          <w:rFonts w:cstheme="minorHAnsi"/>
          <w:sz w:val="28"/>
          <w:szCs w:val="28"/>
        </w:rPr>
      </w:pPr>
      <w:hyperlink r:id="rId21" w:history="1">
        <w:r w:rsidRPr="00FD0AC4">
          <w:rPr>
            <w:rStyle w:val="Hiperligao"/>
            <w:rFonts w:cstheme="minorHAnsi"/>
            <w:sz w:val="28"/>
            <w:szCs w:val="28"/>
          </w:rPr>
          <w:t>https://msdn.microsoft.com/pt-pt</w:t>
        </w:r>
      </w:hyperlink>
    </w:p>
    <w:p w:rsidR="0096611B" w:rsidRDefault="0096611B" w:rsidP="00F74F55">
      <w:pPr>
        <w:tabs>
          <w:tab w:val="left" w:pos="915"/>
        </w:tabs>
        <w:rPr>
          <w:sz w:val="28"/>
          <w:szCs w:val="28"/>
          <w:lang w:val="en-US"/>
        </w:rPr>
      </w:pPr>
      <w:hyperlink r:id="rId22" w:history="1">
        <w:r w:rsidRPr="00FD0AC4">
          <w:rPr>
            <w:rStyle w:val="Hiperligao"/>
            <w:sz w:val="28"/>
            <w:szCs w:val="28"/>
            <w:lang w:val="en-US"/>
          </w:rPr>
          <w:t>http://elearning.ipca.pt/1516/pluginfile.php/216376/mod_resource/content/1/Fundamentals-of-Computer-Programming-with-CSharp-Nakov-eBook-v2013.pdf</w:t>
        </w:r>
      </w:hyperlink>
    </w:p>
    <w:p w:rsidR="0096611B" w:rsidRDefault="0096611B" w:rsidP="00F74F55">
      <w:pPr>
        <w:tabs>
          <w:tab w:val="left" w:pos="915"/>
        </w:tabs>
        <w:rPr>
          <w:sz w:val="28"/>
          <w:szCs w:val="28"/>
          <w:lang w:val="en-US"/>
        </w:rPr>
      </w:pPr>
      <w:hyperlink r:id="rId23" w:history="1">
        <w:r w:rsidRPr="00FD0AC4">
          <w:rPr>
            <w:rStyle w:val="Hiperligao"/>
            <w:sz w:val="28"/>
            <w:szCs w:val="28"/>
            <w:lang w:val="en-US"/>
          </w:rPr>
          <w:t>http://elearning.ipca.pt/1516/pluginfile.php/216377/mod_resource/content/1/csharp_ebook.pdf</w:t>
        </w:r>
      </w:hyperlink>
    </w:p>
    <w:p w:rsidR="0096611B" w:rsidRDefault="0096611B" w:rsidP="00F74F55">
      <w:pPr>
        <w:tabs>
          <w:tab w:val="left" w:pos="915"/>
        </w:tabs>
        <w:rPr>
          <w:sz w:val="28"/>
          <w:szCs w:val="28"/>
          <w:lang w:val="en-US"/>
        </w:rPr>
      </w:pPr>
    </w:p>
    <w:p w:rsidR="0096611B" w:rsidRPr="009219C0" w:rsidRDefault="0096611B" w:rsidP="00F74F55">
      <w:pPr>
        <w:tabs>
          <w:tab w:val="left" w:pos="915"/>
        </w:tabs>
        <w:rPr>
          <w:sz w:val="28"/>
          <w:szCs w:val="28"/>
          <w:lang w:val="en-US"/>
        </w:rPr>
      </w:pPr>
    </w:p>
    <w:p w:rsidR="00F02C3D" w:rsidRPr="00F74F55" w:rsidRDefault="00F02C3D" w:rsidP="00F74F55">
      <w:pPr>
        <w:rPr>
          <w:lang w:val="en-US"/>
        </w:rPr>
      </w:pPr>
    </w:p>
    <w:sectPr w:rsidR="00F02C3D" w:rsidRPr="00F74F55" w:rsidSect="00C1037C">
      <w:headerReference w:type="default" r:id="rId24"/>
      <w:footerReference w:type="default" r:id="rId2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EF" w:rsidRDefault="006463EF" w:rsidP="005D7632">
      <w:pPr>
        <w:spacing w:after="0" w:line="240" w:lineRule="auto"/>
      </w:pPr>
      <w:r>
        <w:separator/>
      </w:r>
    </w:p>
  </w:endnote>
  <w:endnote w:type="continuationSeparator" w:id="0">
    <w:p w:rsidR="006463EF" w:rsidRDefault="006463EF" w:rsidP="005D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877" w:rsidRDefault="00AE7877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B3829" wp14:editId="3B763A30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Conexão rec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1D47F0" id="Conexão recta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EF" w:rsidRDefault="006463EF" w:rsidP="005D7632">
      <w:pPr>
        <w:spacing w:after="0" w:line="240" w:lineRule="auto"/>
      </w:pPr>
      <w:r>
        <w:separator/>
      </w:r>
    </w:p>
  </w:footnote>
  <w:footnote w:type="continuationSeparator" w:id="0">
    <w:p w:rsidR="006463EF" w:rsidRDefault="006463EF" w:rsidP="005D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877" w:rsidRDefault="00AE7877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455F1F" wp14:editId="405F1090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Conexão rec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67080CD" id="Conexão recta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0C0F"/>
    <w:multiLevelType w:val="hybridMultilevel"/>
    <w:tmpl w:val="9A60EF24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7EC8"/>
    <w:multiLevelType w:val="hybridMultilevel"/>
    <w:tmpl w:val="1BA603E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BE5"/>
    <w:multiLevelType w:val="hybridMultilevel"/>
    <w:tmpl w:val="5AA8763A"/>
    <w:lvl w:ilvl="0" w:tplc="0816000D">
      <w:start w:val="1"/>
      <w:numFmt w:val="bullet"/>
      <w:lvlText w:val=""/>
      <w:lvlJc w:val="left"/>
      <w:pPr>
        <w:ind w:left="328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3" w15:restartNumberingAfterBreak="0">
    <w:nsid w:val="1D5B5DDA"/>
    <w:multiLevelType w:val="hybridMultilevel"/>
    <w:tmpl w:val="B8D8A428"/>
    <w:lvl w:ilvl="0" w:tplc="42AAD2FA">
      <w:start w:val="1"/>
      <w:numFmt w:val="bullet"/>
      <w:lvlText w:val=""/>
      <w:lvlJc w:val="left"/>
      <w:pPr>
        <w:ind w:left="2628" w:hanging="360"/>
      </w:pPr>
      <w:rPr>
        <w:rFonts w:asciiTheme="minorHAnsi" w:hAnsiTheme="minorHAnsi" w:cstheme="minorHAnsi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4" w15:restartNumberingAfterBreak="0">
    <w:nsid w:val="1D993974"/>
    <w:multiLevelType w:val="hybridMultilevel"/>
    <w:tmpl w:val="C69C0750"/>
    <w:lvl w:ilvl="0" w:tplc="5BAE787A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65EC9"/>
    <w:multiLevelType w:val="hybridMultilevel"/>
    <w:tmpl w:val="2634F394"/>
    <w:lvl w:ilvl="0" w:tplc="0816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6" w15:restartNumberingAfterBreak="0">
    <w:nsid w:val="2EDE2619"/>
    <w:multiLevelType w:val="hybridMultilevel"/>
    <w:tmpl w:val="76225550"/>
    <w:lvl w:ilvl="0" w:tplc="0816000D">
      <w:start w:val="1"/>
      <w:numFmt w:val="bullet"/>
      <w:lvlText w:val=""/>
      <w:lvlJc w:val="left"/>
      <w:pPr>
        <w:ind w:left="36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7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A0CDE"/>
    <w:multiLevelType w:val="hybridMultilevel"/>
    <w:tmpl w:val="83549FA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8D3524"/>
    <w:multiLevelType w:val="hybridMultilevel"/>
    <w:tmpl w:val="AFB427D2"/>
    <w:lvl w:ilvl="0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9765D1C"/>
    <w:multiLevelType w:val="hybridMultilevel"/>
    <w:tmpl w:val="6C9C1D6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D1747"/>
    <w:multiLevelType w:val="hybridMultilevel"/>
    <w:tmpl w:val="49DE4F9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A6BEE"/>
    <w:multiLevelType w:val="hybridMultilevel"/>
    <w:tmpl w:val="8C7270A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869EC"/>
    <w:multiLevelType w:val="hybridMultilevel"/>
    <w:tmpl w:val="9732D4DE"/>
    <w:lvl w:ilvl="0" w:tplc="08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2A00E9"/>
    <w:multiLevelType w:val="hybridMultilevel"/>
    <w:tmpl w:val="CF662A84"/>
    <w:lvl w:ilvl="0" w:tplc="0816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8"/>
  </w:num>
  <w:num w:numId="5">
    <w:abstractNumId w:val="0"/>
  </w:num>
  <w:num w:numId="6">
    <w:abstractNumId w:val="13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9"/>
  </w:num>
  <w:num w:numId="12">
    <w:abstractNumId w:val="5"/>
  </w:num>
  <w:num w:numId="13">
    <w:abstractNumId w:val="14"/>
  </w:num>
  <w:num w:numId="14">
    <w:abstractNumId w:val="2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2DA"/>
    <w:rsid w:val="00023D48"/>
    <w:rsid w:val="00037A35"/>
    <w:rsid w:val="0005266B"/>
    <w:rsid w:val="00054046"/>
    <w:rsid w:val="00054B1E"/>
    <w:rsid w:val="0006497B"/>
    <w:rsid w:val="00067C15"/>
    <w:rsid w:val="00067F99"/>
    <w:rsid w:val="000A1F67"/>
    <w:rsid w:val="000A2F59"/>
    <w:rsid w:val="00105274"/>
    <w:rsid w:val="00143B4A"/>
    <w:rsid w:val="00144363"/>
    <w:rsid w:val="00150D59"/>
    <w:rsid w:val="0016766E"/>
    <w:rsid w:val="001A10E5"/>
    <w:rsid w:val="001B35BB"/>
    <w:rsid w:val="001C11F2"/>
    <w:rsid w:val="001C2D5E"/>
    <w:rsid w:val="001D5A4B"/>
    <w:rsid w:val="001E73C2"/>
    <w:rsid w:val="001F650F"/>
    <w:rsid w:val="001F6C63"/>
    <w:rsid w:val="0021564D"/>
    <w:rsid w:val="00246376"/>
    <w:rsid w:val="00286846"/>
    <w:rsid w:val="002B1618"/>
    <w:rsid w:val="002B2C5C"/>
    <w:rsid w:val="002C28B4"/>
    <w:rsid w:val="002D7336"/>
    <w:rsid w:val="002F64DB"/>
    <w:rsid w:val="003049CA"/>
    <w:rsid w:val="0033452D"/>
    <w:rsid w:val="00337CC0"/>
    <w:rsid w:val="00376011"/>
    <w:rsid w:val="00380A4F"/>
    <w:rsid w:val="00382662"/>
    <w:rsid w:val="003C03D6"/>
    <w:rsid w:val="003E1E96"/>
    <w:rsid w:val="003E4923"/>
    <w:rsid w:val="003E7A6F"/>
    <w:rsid w:val="00414B47"/>
    <w:rsid w:val="00446C5F"/>
    <w:rsid w:val="004972CC"/>
    <w:rsid w:val="004A1B38"/>
    <w:rsid w:val="004A4703"/>
    <w:rsid w:val="004A5903"/>
    <w:rsid w:val="004B33DF"/>
    <w:rsid w:val="004C5957"/>
    <w:rsid w:val="00524456"/>
    <w:rsid w:val="005409BC"/>
    <w:rsid w:val="00555CCB"/>
    <w:rsid w:val="005C2CAF"/>
    <w:rsid w:val="005D7632"/>
    <w:rsid w:val="00605A0F"/>
    <w:rsid w:val="00623220"/>
    <w:rsid w:val="00623B06"/>
    <w:rsid w:val="006463EF"/>
    <w:rsid w:val="00675330"/>
    <w:rsid w:val="006D3BBA"/>
    <w:rsid w:val="006D5150"/>
    <w:rsid w:val="006F6146"/>
    <w:rsid w:val="00705F46"/>
    <w:rsid w:val="007111A4"/>
    <w:rsid w:val="00724751"/>
    <w:rsid w:val="007527E6"/>
    <w:rsid w:val="007531C0"/>
    <w:rsid w:val="007702EE"/>
    <w:rsid w:val="00770A3B"/>
    <w:rsid w:val="007743F3"/>
    <w:rsid w:val="007933AC"/>
    <w:rsid w:val="007951A2"/>
    <w:rsid w:val="007B711D"/>
    <w:rsid w:val="007B7B67"/>
    <w:rsid w:val="007C2719"/>
    <w:rsid w:val="007C3BAB"/>
    <w:rsid w:val="007C6A61"/>
    <w:rsid w:val="007E5457"/>
    <w:rsid w:val="007F2F12"/>
    <w:rsid w:val="00817202"/>
    <w:rsid w:val="00844783"/>
    <w:rsid w:val="00856563"/>
    <w:rsid w:val="00863A88"/>
    <w:rsid w:val="00886BE4"/>
    <w:rsid w:val="00893A44"/>
    <w:rsid w:val="008972A6"/>
    <w:rsid w:val="008A1C5D"/>
    <w:rsid w:val="008A56A5"/>
    <w:rsid w:val="008A7E25"/>
    <w:rsid w:val="008D4F51"/>
    <w:rsid w:val="008E3D21"/>
    <w:rsid w:val="008E7307"/>
    <w:rsid w:val="008F6559"/>
    <w:rsid w:val="00906B72"/>
    <w:rsid w:val="00913E92"/>
    <w:rsid w:val="00914D0C"/>
    <w:rsid w:val="00931486"/>
    <w:rsid w:val="009401E1"/>
    <w:rsid w:val="0096072F"/>
    <w:rsid w:val="00963430"/>
    <w:rsid w:val="0096611B"/>
    <w:rsid w:val="009720FF"/>
    <w:rsid w:val="00981034"/>
    <w:rsid w:val="00986139"/>
    <w:rsid w:val="00991CC8"/>
    <w:rsid w:val="009962B5"/>
    <w:rsid w:val="009E5532"/>
    <w:rsid w:val="00A00D9C"/>
    <w:rsid w:val="00A14FCE"/>
    <w:rsid w:val="00A16042"/>
    <w:rsid w:val="00A30D91"/>
    <w:rsid w:val="00A42B14"/>
    <w:rsid w:val="00A65030"/>
    <w:rsid w:val="00A702AE"/>
    <w:rsid w:val="00A732BE"/>
    <w:rsid w:val="00A8186C"/>
    <w:rsid w:val="00AA588A"/>
    <w:rsid w:val="00AA6CF8"/>
    <w:rsid w:val="00AD482F"/>
    <w:rsid w:val="00AE7877"/>
    <w:rsid w:val="00B06ED3"/>
    <w:rsid w:val="00B32C61"/>
    <w:rsid w:val="00B354AE"/>
    <w:rsid w:val="00B53C5D"/>
    <w:rsid w:val="00B6300E"/>
    <w:rsid w:val="00B82CBE"/>
    <w:rsid w:val="00B92295"/>
    <w:rsid w:val="00B979BA"/>
    <w:rsid w:val="00BA75B9"/>
    <w:rsid w:val="00BB566E"/>
    <w:rsid w:val="00BC3D23"/>
    <w:rsid w:val="00BD65FE"/>
    <w:rsid w:val="00C058A9"/>
    <w:rsid w:val="00C1037C"/>
    <w:rsid w:val="00C332F1"/>
    <w:rsid w:val="00C449F1"/>
    <w:rsid w:val="00C45807"/>
    <w:rsid w:val="00C73B04"/>
    <w:rsid w:val="00C86BB9"/>
    <w:rsid w:val="00CA511B"/>
    <w:rsid w:val="00CB7F84"/>
    <w:rsid w:val="00CF6562"/>
    <w:rsid w:val="00D70C9A"/>
    <w:rsid w:val="00D71433"/>
    <w:rsid w:val="00D74CB8"/>
    <w:rsid w:val="00D824F4"/>
    <w:rsid w:val="00D855F2"/>
    <w:rsid w:val="00D902AC"/>
    <w:rsid w:val="00DA3F83"/>
    <w:rsid w:val="00DC7575"/>
    <w:rsid w:val="00DF6C02"/>
    <w:rsid w:val="00E1760C"/>
    <w:rsid w:val="00E269BD"/>
    <w:rsid w:val="00E305AC"/>
    <w:rsid w:val="00E509F3"/>
    <w:rsid w:val="00E532A3"/>
    <w:rsid w:val="00E95D37"/>
    <w:rsid w:val="00EB723A"/>
    <w:rsid w:val="00EC3A27"/>
    <w:rsid w:val="00EC42DA"/>
    <w:rsid w:val="00EE0B5D"/>
    <w:rsid w:val="00EE4DEB"/>
    <w:rsid w:val="00EF205F"/>
    <w:rsid w:val="00F02C3D"/>
    <w:rsid w:val="00F176BC"/>
    <w:rsid w:val="00F250C1"/>
    <w:rsid w:val="00F329D4"/>
    <w:rsid w:val="00F416D5"/>
    <w:rsid w:val="00F74F55"/>
    <w:rsid w:val="00F81FF8"/>
    <w:rsid w:val="00FC65FA"/>
    <w:rsid w:val="00FD346E"/>
    <w:rsid w:val="00FE0F0E"/>
    <w:rsid w:val="00FE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BC961"/>
  <w15:docId w15:val="{C773830E-6A1F-4559-AA11-9D4A0F2C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2DA"/>
    <w:pPr>
      <w:spacing w:after="160" w:line="300" w:lineRule="auto"/>
    </w:pPr>
    <w:rPr>
      <w:rFonts w:eastAsiaTheme="minorEastAsia"/>
      <w:sz w:val="21"/>
      <w:szCs w:val="21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C4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EC4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0">
    <w:name w:val="cabeçalho 1"/>
    <w:basedOn w:val="Normal"/>
    <w:next w:val="Normal"/>
    <w:link w:val="CarterdeCabealho1"/>
    <w:uiPriority w:val="9"/>
    <w:qFormat/>
    <w:rsid w:val="005D7632"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customStyle="1" w:styleId="cabealho20">
    <w:name w:val="cabeçalho 2"/>
    <w:basedOn w:val="Normal"/>
    <w:next w:val="Normal"/>
    <w:link w:val="CarterdeCabealho2"/>
    <w:uiPriority w:val="9"/>
    <w:unhideWhenUsed/>
    <w:qFormat/>
    <w:rsid w:val="00150D59"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SemEspaamento">
    <w:name w:val="No Spacing"/>
    <w:link w:val="SemEspaamentoCarter"/>
    <w:uiPriority w:val="1"/>
    <w:qFormat/>
    <w:rsid w:val="00150D59"/>
    <w:pPr>
      <w:spacing w:after="0" w:line="240" w:lineRule="auto"/>
    </w:pPr>
    <w:rPr>
      <w:rFonts w:eastAsiaTheme="minorEastAsia"/>
      <w:lang w:eastAsia="ja-JP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50D59"/>
    <w:rPr>
      <w:rFonts w:eastAsiaTheme="minorEastAsia"/>
      <w:lang w:eastAsia="ja-JP"/>
    </w:rPr>
  </w:style>
  <w:style w:type="character" w:customStyle="1" w:styleId="CarterdeCabealho1">
    <w:name w:val="Caráter de Cabeçalho 1"/>
    <w:basedOn w:val="Tipodeletrapredefinidodopargrafo"/>
    <w:link w:val="cabealho10"/>
    <w:uiPriority w:val="9"/>
    <w:rsid w:val="005D7632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CarterdeCabealho2">
    <w:name w:val="Caráter de Cabeçalho 2"/>
    <w:basedOn w:val="Tipodeletrapredefinidodopargrafo"/>
    <w:link w:val="cabealho20"/>
    <w:uiPriority w:val="9"/>
    <w:rsid w:val="00150D5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PargrafodaLista">
    <w:name w:val="List Paragraph"/>
    <w:basedOn w:val="Normal"/>
    <w:link w:val="PargrafodaListaCarter"/>
    <w:uiPriority w:val="34"/>
    <w:qFormat/>
    <w:rsid w:val="00150D59"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iperligao">
    <w:name w:val="Hyperlink"/>
    <w:basedOn w:val="Tipodeletrapredefinidodopargrafo"/>
    <w:uiPriority w:val="99"/>
    <w:unhideWhenUsed/>
    <w:rsid w:val="00150D59"/>
    <w:rPr>
      <w:color w:val="0563C1" w:themeColor="hyperlink"/>
      <w:u w:val="single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50D59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customStyle="1" w:styleId="textodeanotao">
    <w:name w:val="texto de anotação"/>
    <w:basedOn w:val="Normal"/>
    <w:link w:val="CarterdeTextodeComentrio"/>
    <w:uiPriority w:val="99"/>
    <w:semiHidden/>
    <w:unhideWhenUsed/>
    <w:rsid w:val="00150D59"/>
    <w:pPr>
      <w:spacing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arterdeTextodeComentrio">
    <w:name w:val="Caráter de Texto de Comentário"/>
    <w:basedOn w:val="Tipodeletrapredefinidodopargrafo"/>
    <w:link w:val="textodeanotao"/>
    <w:uiPriority w:val="99"/>
    <w:semiHidden/>
    <w:rsid w:val="00150D59"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refernciadeanotao">
    <w:name w:val="referência de anotação"/>
    <w:basedOn w:val="Tipodeletrapredefinidodopargrafo"/>
    <w:uiPriority w:val="99"/>
    <w:semiHidden/>
    <w:unhideWhenUsed/>
    <w:rsid w:val="00150D59"/>
    <w:rPr>
      <w:sz w:val="16"/>
      <w:szCs w:val="16"/>
    </w:rPr>
  </w:style>
  <w:style w:type="character" w:styleId="Forte">
    <w:name w:val="Strong"/>
    <w:basedOn w:val="Tipodeletrapredefinidodopargrafo"/>
    <w:uiPriority w:val="22"/>
    <w:qFormat/>
    <w:rsid w:val="00150D59"/>
    <w:rPr>
      <w:b/>
      <w:bCs/>
      <w:color w:val="595959" w:themeColor="text1" w:themeTint="A6"/>
    </w:rPr>
  </w:style>
  <w:style w:type="character" w:customStyle="1" w:styleId="Destaque">
    <w:name w:val="Destaque"/>
    <w:basedOn w:val="Tipodeletrapredefinidodopargrafo"/>
    <w:uiPriority w:val="20"/>
    <w:qFormat/>
    <w:rsid w:val="00150D59"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rsid w:val="00150D59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TabeladeLista4-Destaque11">
    <w:name w:val="Tabela de Lista 4 - Destaque 11"/>
    <w:basedOn w:val="Tabelanormal"/>
    <w:uiPriority w:val="49"/>
    <w:rsid w:val="00150D5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es">
    <w:name w:val="Instruções"/>
    <w:basedOn w:val="Normal"/>
    <w:link w:val="CarterdeInstrues"/>
    <w:qFormat/>
    <w:rsid w:val="00BB566E"/>
    <w:rPr>
      <w:lang w:eastAsia="ja-JP"/>
    </w:rPr>
  </w:style>
  <w:style w:type="character" w:customStyle="1" w:styleId="CarterdeInstrues">
    <w:name w:val="Caráter de Instruções"/>
    <w:basedOn w:val="Tipodeletrapredefinidodopargrafo"/>
    <w:link w:val="Instrues"/>
    <w:rsid w:val="00BB566E"/>
    <w:rPr>
      <w:color w:val="595959" w:themeColor="text1" w:themeTint="A6"/>
      <w:lang w:eastAsia="ja-JP"/>
    </w:rPr>
  </w:style>
  <w:style w:type="paragraph" w:customStyle="1" w:styleId="assuntodeanotao">
    <w:name w:val="assunto de anotação"/>
    <w:basedOn w:val="textodeanotao"/>
    <w:next w:val="textodeanotao"/>
    <w:link w:val="CarterdeAssuntodoComentrio"/>
    <w:uiPriority w:val="99"/>
    <w:semiHidden/>
    <w:unhideWhenUsed/>
    <w:rsid w:val="003E1E96"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arterdeAssuntodoComentrio">
    <w:name w:val="Caráter de Assunto do Comentário"/>
    <w:basedOn w:val="CarterdeTextodeComentrio"/>
    <w:link w:val="assuntodeanotao"/>
    <w:uiPriority w:val="99"/>
    <w:semiHidden/>
    <w:rsid w:val="003E1E96"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rsid w:val="003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sid w:val="003E1E96"/>
    <w:rPr>
      <w:rFonts w:ascii="Segoe UI" w:hAnsi="Segoe UI" w:cs="Segoe UI"/>
      <w:sz w:val="18"/>
      <w:szCs w:val="18"/>
    </w:rPr>
  </w:style>
  <w:style w:type="paragraph" w:customStyle="1" w:styleId="cabealho">
    <w:name w:val="cabeçalho"/>
    <w:basedOn w:val="Normal"/>
    <w:link w:val="CarterdeCabealho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sid w:val="005D7632"/>
  </w:style>
  <w:style w:type="paragraph" w:customStyle="1" w:styleId="rodap">
    <w:name w:val="rodapé"/>
    <w:basedOn w:val="Normal"/>
    <w:link w:val="CarterdeRodap"/>
    <w:uiPriority w:val="99"/>
    <w:unhideWhenUsed/>
    <w:rsid w:val="005D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Rodap">
    <w:name w:val="Caráter de Rodapé"/>
    <w:basedOn w:val="Tipodeletrapredefinidodopargrafo"/>
    <w:link w:val="rodap"/>
    <w:uiPriority w:val="99"/>
    <w:rsid w:val="005D7632"/>
  </w:style>
  <w:style w:type="character" w:customStyle="1" w:styleId="HiperligaoSeguida">
    <w:name w:val="HiperligaçãoSeguida"/>
    <w:basedOn w:val="Tipodeletrapredefinidodopargrafo"/>
    <w:uiPriority w:val="99"/>
    <w:semiHidden/>
    <w:unhideWhenUsed/>
    <w:rsid w:val="00054B1E"/>
    <w:rPr>
      <w:color w:val="954F72" w:themeColor="followedHyperlink"/>
      <w:u w:val="single"/>
    </w:rPr>
  </w:style>
  <w:style w:type="character" w:customStyle="1" w:styleId="CarterdeIU">
    <w:name w:val="Caráter de IU"/>
    <w:basedOn w:val="Tipodeletrapredefinidodopargrafo"/>
    <w:link w:val="IU"/>
    <w:locked/>
    <w:rsid w:val="00105274"/>
    <w:rPr>
      <w:b/>
    </w:rPr>
  </w:style>
  <w:style w:type="paragraph" w:customStyle="1" w:styleId="IU">
    <w:name w:val="IU"/>
    <w:basedOn w:val="Normal"/>
    <w:link w:val="CarterdeIU"/>
    <w:qFormat/>
    <w:rsid w:val="00105274"/>
    <w:rPr>
      <w:b/>
    </w:rPr>
  </w:style>
  <w:style w:type="table" w:customStyle="1" w:styleId="TabelacomGrelha">
    <w:name w:val="Tabela com Grelha"/>
    <w:basedOn w:val="Tabelanormal"/>
    <w:uiPriority w:val="39"/>
    <w:rsid w:val="00D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comentrio">
    <w:name w:val="annotation text"/>
    <w:basedOn w:val="Normal"/>
    <w:link w:val="TextodecomentrioCarte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color w:val="595959" w:themeColor="text1" w:themeTint="A6"/>
      <w:sz w:val="20"/>
      <w:szCs w:val="20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6"/>
      <w:szCs w:val="1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B53C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B53C5D"/>
    <w:rPr>
      <w:rFonts w:ascii="Segoe UI" w:hAnsi="Segoe UI" w:cs="Segoe UI"/>
      <w:color w:val="595959" w:themeColor="text1" w:themeTint="A6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EC42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EC42DA"/>
    <w:pPr>
      <w:spacing w:before="320" w:after="80" w:line="240" w:lineRule="auto"/>
      <w:jc w:val="center"/>
      <w:outlineLvl w:val="9"/>
    </w:pPr>
    <w:rPr>
      <w:sz w:val="40"/>
      <w:szCs w:val="40"/>
    </w:rPr>
  </w:style>
  <w:style w:type="paragraph" w:styleId="Ttulo">
    <w:name w:val="Title"/>
    <w:basedOn w:val="Cabealho1"/>
    <w:next w:val="Normal"/>
    <w:link w:val="TtuloCarter"/>
    <w:autoRedefine/>
    <w:uiPriority w:val="10"/>
    <w:qFormat/>
    <w:rsid w:val="00EB723A"/>
    <w:pPr>
      <w:pBdr>
        <w:top w:val="single" w:sz="6" w:space="8" w:color="A5A5A5" w:themeColor="accent3"/>
        <w:bottom w:val="single" w:sz="6" w:space="8" w:color="A5A5A5" w:themeColor="accent3"/>
      </w:pBdr>
      <w:spacing w:before="320" w:after="400" w:line="240" w:lineRule="auto"/>
      <w:contextualSpacing/>
    </w:pPr>
    <w:rPr>
      <w:caps/>
      <w:color w:val="44546A" w:themeColor="text2"/>
      <w:spacing w:val="30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B72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pt-PT"/>
    </w:rPr>
  </w:style>
  <w:style w:type="paragraph" w:styleId="Subttulo">
    <w:name w:val="Subtitle"/>
    <w:basedOn w:val="Cabealho2"/>
    <w:next w:val="Normal"/>
    <w:link w:val="SubttuloCarter"/>
    <w:uiPriority w:val="11"/>
    <w:qFormat/>
    <w:rsid w:val="00EC42DA"/>
    <w:pPr>
      <w:numPr>
        <w:ilvl w:val="1"/>
      </w:numPr>
      <w:spacing w:before="160" w:after="40" w:line="240" w:lineRule="auto"/>
      <w:jc w:val="center"/>
    </w:pPr>
    <w:rPr>
      <w:color w:val="44546A" w:themeColor="text2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42DA"/>
    <w:rPr>
      <w:rFonts w:asciiTheme="majorHAnsi" w:eastAsiaTheme="majorEastAsia" w:hAnsiTheme="majorHAnsi" w:cstheme="majorBidi"/>
      <w:color w:val="44546A" w:themeColor="text2"/>
      <w:sz w:val="28"/>
      <w:szCs w:val="28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EC42D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EC42DA"/>
    <w:pPr>
      <w:spacing w:after="100"/>
      <w:ind w:left="210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EC42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Cabealho0">
    <w:name w:val="header"/>
    <w:basedOn w:val="Normal"/>
    <w:link w:val="CabealhoCarter"/>
    <w:uiPriority w:val="99"/>
    <w:unhideWhenUsed/>
    <w:rsid w:val="00B35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B354AE"/>
    <w:rPr>
      <w:rFonts w:eastAsiaTheme="minorEastAsia"/>
      <w:sz w:val="21"/>
      <w:szCs w:val="21"/>
      <w:lang w:val="pt-PT"/>
    </w:rPr>
  </w:style>
  <w:style w:type="paragraph" w:styleId="Rodap0">
    <w:name w:val="footer"/>
    <w:basedOn w:val="Normal"/>
    <w:link w:val="RodapCarter"/>
    <w:uiPriority w:val="99"/>
    <w:unhideWhenUsed/>
    <w:rsid w:val="00B35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354AE"/>
    <w:rPr>
      <w:rFonts w:eastAsiaTheme="minorEastAsia"/>
      <w:sz w:val="21"/>
      <w:szCs w:val="21"/>
      <w:lang w:val="pt-PT"/>
    </w:rPr>
  </w:style>
  <w:style w:type="character" w:customStyle="1" w:styleId="a">
    <w:name w:val="a"/>
    <w:basedOn w:val="Tipodeletrapredefinidodopargrafo"/>
    <w:rsid w:val="00BD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msdn.microsoft.com/pt-pt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stackoverflow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://elearning.ipca.pt/1516/pluginfile.php/216377/mod_resource/content/1/csharp_ebook.pdf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elearning.ipca.pt/1516/pluginfile.php/216376/mod_resource/content/1/Fundamentals-of-Computer-Programming-with-CSharp-Nakov-eBook-v2013.pdf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zador\AppData\Roaming\Microsoft\Templates\Bem-vindo%20a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LESI-PL</Abstract>
  <CompanyAddress/>
  <CompanyPhone/>
  <CompanyFax/>
  <CompanyEmail>A10201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05A7E8-779F-43BD-97BD-435202D63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E871DA-A79B-4AC4-9941-1E468529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</Template>
  <TotalTime>0</TotalTime>
  <Pages>12</Pages>
  <Words>846</Words>
  <Characters>4569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</vt:lpstr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Linguagem de Programação I</dc:subject>
  <dc:creator>Joaquim Cardoso 10201</dc:creator>
  <cp:keywords/>
  <cp:lastModifiedBy>Joaquim Fábio Nunes Cardoso</cp:lastModifiedBy>
  <cp:revision>3</cp:revision>
  <cp:lastPrinted>2016-01-03T23:09:00Z</cp:lastPrinted>
  <dcterms:created xsi:type="dcterms:W3CDTF">2016-01-03T23:09:00Z</dcterms:created>
  <dcterms:modified xsi:type="dcterms:W3CDTF">2016-01-03T23:09:00Z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